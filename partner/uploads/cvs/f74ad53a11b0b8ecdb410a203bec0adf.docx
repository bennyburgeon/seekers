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B4" w:rsidRDefault="007A229C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7673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7673B4" w:rsidRDefault="007673B4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673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7673B4" w:rsidRDefault="0076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673B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7673B4" w:rsidRDefault="007673B4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673B4" w:rsidRDefault="007673B4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7673B4" w:rsidRDefault="007673B4"/>
    <w:sdt>
      <w:sdtPr>
        <w:alias w:val="Resume Name"/>
        <w:tag w:val="Resume Name"/>
        <w:id w:val="707398252"/>
        <w:placeholder>
          <w:docPart w:val="7B6A6A5D94CF426496186B36687AD140"/>
        </w:placeholder>
        <w:docPartList>
          <w:docPartGallery w:val="Quick Parts"/>
          <w:docPartCategory w:val=" Resume Name"/>
        </w:docPartList>
      </w:sdtPr>
      <w:sdtContent>
        <w:p w:rsidR="007673B4" w:rsidRDefault="007673B4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7673B4">
            <w:tc>
              <w:tcPr>
                <w:tcW w:w="2500" w:type="pct"/>
              </w:tcPr>
              <w:p w:rsidR="007673B4" w:rsidRDefault="00034D87">
                <w:pPr>
                  <w:pStyle w:val="PersonalName"/>
                </w:pPr>
                <w:r>
                  <w:t>Tony Thankachan</w:t>
                </w:r>
              </w:p>
              <w:p w:rsidR="007673B4" w:rsidRPr="001E4DB9" w:rsidRDefault="00DF75FC">
                <w:pPr>
                  <w:pStyle w:val="NoSpacing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1E4DB9">
                  <w:rPr>
                    <w:rFonts w:ascii="Times New Roman" w:hAnsi="Times New Roman"/>
                    <w:sz w:val="24"/>
                    <w:szCs w:val="24"/>
                  </w:rPr>
                  <w:t>+</w:t>
                </w:r>
                <w:r w:rsidR="00683628">
                  <w:rPr>
                    <w:rFonts w:ascii="Times New Roman" w:hAnsi="Times New Roman"/>
                    <w:sz w:val="24"/>
                    <w:szCs w:val="24"/>
                  </w:rPr>
                  <w:t>91 9746557032</w:t>
                </w:r>
              </w:p>
              <w:p w:rsidR="00034D87" w:rsidRDefault="00034D87" w:rsidP="001E4DB9">
                <w:pPr>
                  <w:pStyle w:val="NoSpacing"/>
                  <w:tabs>
                    <w:tab w:val="left" w:pos="111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SREEVALSAM BTS RRA NO-179</w:t>
                </w:r>
              </w:p>
              <w:p w:rsidR="00DF75FC" w:rsidRPr="001E4DB9" w:rsidRDefault="00034D87" w:rsidP="001E4DB9">
                <w:pPr>
                  <w:pStyle w:val="NoSpacing"/>
                  <w:tabs>
                    <w:tab w:val="left" w:pos="111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BTS RRA ROAD EDAPALLY</w:t>
                </w:r>
                <w:r w:rsidR="001E4DB9" w:rsidRPr="001E4DB9">
                  <w:rPr>
                    <w:rFonts w:ascii="Times New Roman" w:hAnsi="Times New Roman"/>
                    <w:sz w:val="24"/>
                    <w:szCs w:val="24"/>
                  </w:rPr>
                  <w:tab/>
                </w:r>
              </w:p>
              <w:p w:rsidR="007673B4" w:rsidRDefault="00DF75FC" w:rsidP="00034D87">
                <w:pPr>
                  <w:pStyle w:val="NoSpacing"/>
                </w:pPr>
                <w:r w:rsidRPr="001E4DB9">
                  <w:rPr>
                    <w:rFonts w:ascii="Times New Roman" w:hAnsi="Times New Roman"/>
                    <w:sz w:val="24"/>
                    <w:szCs w:val="24"/>
                  </w:rPr>
                  <w:t xml:space="preserve">Id: </w:t>
                </w:r>
                <w:r w:rsidR="00034D87" w:rsidRPr="00034D87">
                  <w:rPr>
                    <w:szCs w:val="22"/>
                  </w:rPr>
                  <w:t>tonytincy.thankachan0@gmail.com</w:t>
                </w:r>
              </w:p>
            </w:tc>
            <w:tc>
              <w:tcPr>
                <w:tcW w:w="2500" w:type="pct"/>
              </w:tcPr>
              <w:p w:rsidR="007673B4" w:rsidRDefault="007673B4">
                <w:pPr>
                  <w:pStyle w:val="NoSpacing"/>
                  <w:jc w:val="right"/>
                </w:pPr>
              </w:p>
            </w:tc>
          </w:tr>
        </w:tbl>
        <w:p w:rsidR="0062115D" w:rsidRDefault="007A229C" w:rsidP="0062115D"/>
      </w:sdtContent>
    </w:sdt>
    <w:p w:rsidR="007673B4" w:rsidRPr="00925AC7" w:rsidRDefault="00944DC9" w:rsidP="00241178">
      <w:pPr>
        <w:pStyle w:val="Section"/>
        <w:rPr>
          <w:u w:val="single"/>
        </w:rPr>
      </w:pPr>
      <w:r w:rsidRPr="00925AC7">
        <w:rPr>
          <w:u w:val="single"/>
        </w:rPr>
        <w:t>OBJECTIVES</w:t>
      </w:r>
    </w:p>
    <w:p w:rsidR="007673B4" w:rsidRPr="001E4DB9" w:rsidRDefault="00DF75FC">
      <w:pPr>
        <w:pStyle w:val="SubsectionText"/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 xml:space="preserve">To </w:t>
      </w:r>
      <w:r w:rsidR="005D3582" w:rsidRPr="001E4DB9">
        <w:rPr>
          <w:rFonts w:ascii="Times New Roman" w:hAnsi="Times New Roman"/>
          <w:sz w:val="24"/>
          <w:szCs w:val="24"/>
        </w:rPr>
        <w:t>seek a</w:t>
      </w:r>
      <w:r w:rsidR="00064C12">
        <w:rPr>
          <w:rFonts w:ascii="Times New Roman" w:hAnsi="Times New Roman"/>
          <w:sz w:val="24"/>
          <w:szCs w:val="24"/>
        </w:rPr>
        <w:t xml:space="preserve"> position in the accounting fiel</w:t>
      </w:r>
      <w:r w:rsidR="005D3582" w:rsidRPr="001E4DB9">
        <w:rPr>
          <w:rFonts w:ascii="Times New Roman" w:hAnsi="Times New Roman"/>
          <w:sz w:val="24"/>
          <w:szCs w:val="24"/>
        </w:rPr>
        <w:t xml:space="preserve">d where </w:t>
      </w:r>
      <w:r w:rsidR="00241178">
        <w:rPr>
          <w:rFonts w:ascii="Times New Roman" w:hAnsi="Times New Roman"/>
          <w:sz w:val="24"/>
          <w:szCs w:val="24"/>
        </w:rPr>
        <w:t xml:space="preserve">my excellent </w:t>
      </w:r>
      <w:r w:rsidR="005D3582" w:rsidRPr="001E4DB9">
        <w:rPr>
          <w:rFonts w:ascii="Times New Roman" w:hAnsi="Times New Roman"/>
          <w:sz w:val="24"/>
          <w:szCs w:val="24"/>
        </w:rPr>
        <w:t>analytical skills can be utilized to improve the company’s profitability</w:t>
      </w:r>
      <w:r w:rsidR="001E4DB9" w:rsidRPr="001E4DB9">
        <w:rPr>
          <w:rFonts w:ascii="Times New Roman" w:hAnsi="Times New Roman"/>
          <w:sz w:val="24"/>
          <w:szCs w:val="24"/>
        </w:rPr>
        <w:t xml:space="preserve"> and to expand</w:t>
      </w:r>
      <w:r w:rsidR="00241178">
        <w:rPr>
          <w:rFonts w:ascii="Times New Roman" w:hAnsi="Times New Roman"/>
          <w:sz w:val="24"/>
          <w:szCs w:val="24"/>
        </w:rPr>
        <w:t xml:space="preserve"> my knowledge </w:t>
      </w:r>
      <w:r w:rsidR="001E4DB9" w:rsidRPr="001E4DB9">
        <w:rPr>
          <w:rFonts w:ascii="Times New Roman" w:hAnsi="Times New Roman"/>
          <w:sz w:val="24"/>
          <w:szCs w:val="24"/>
        </w:rPr>
        <w:t xml:space="preserve"> </w:t>
      </w:r>
      <w:r w:rsidR="00241178">
        <w:rPr>
          <w:rFonts w:ascii="Times New Roman" w:hAnsi="Times New Roman"/>
          <w:sz w:val="24"/>
          <w:szCs w:val="24"/>
        </w:rPr>
        <w:t xml:space="preserve">so as </w:t>
      </w:r>
      <w:r w:rsidR="001E4DB9" w:rsidRPr="001E4DB9">
        <w:rPr>
          <w:rFonts w:ascii="Times New Roman" w:hAnsi="Times New Roman"/>
          <w:sz w:val="24"/>
          <w:szCs w:val="24"/>
        </w:rPr>
        <w:t>to utilize my skill</w:t>
      </w:r>
      <w:r w:rsidR="00241178">
        <w:rPr>
          <w:rFonts w:ascii="Times New Roman" w:hAnsi="Times New Roman"/>
          <w:sz w:val="24"/>
          <w:szCs w:val="24"/>
        </w:rPr>
        <w:t>s and abilities to the maximum in order to fulfill the organizational goals.</w:t>
      </w:r>
    </w:p>
    <w:p w:rsidR="00944DC9" w:rsidRPr="001E4DB9" w:rsidRDefault="00944DC9">
      <w:pPr>
        <w:pStyle w:val="SubsectionText"/>
        <w:rPr>
          <w:rFonts w:ascii="Times New Roman" w:hAnsi="Times New Roman"/>
          <w:sz w:val="24"/>
          <w:szCs w:val="24"/>
        </w:rPr>
      </w:pPr>
    </w:p>
    <w:p w:rsidR="00944DC9" w:rsidRDefault="00944DC9" w:rsidP="00944DC9">
      <w:pPr>
        <w:pStyle w:val="Section"/>
        <w:rPr>
          <w:u w:val="single"/>
        </w:rPr>
      </w:pPr>
      <w:r w:rsidRPr="00925AC7">
        <w:rPr>
          <w:u w:val="single"/>
        </w:rPr>
        <w:t>EDUCATION</w:t>
      </w:r>
    </w:p>
    <w:p w:rsidR="00925AC7" w:rsidRPr="00925AC7" w:rsidRDefault="00925AC7" w:rsidP="00925AC7">
      <w:pPr>
        <w:jc w:val="center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FF0" w:rsidTr="00814FF0">
        <w:tc>
          <w:tcPr>
            <w:tcW w:w="2394" w:type="dxa"/>
          </w:tcPr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DEGREE NAME</w:t>
            </w:r>
          </w:p>
        </w:tc>
        <w:tc>
          <w:tcPr>
            <w:tcW w:w="2394" w:type="dxa"/>
          </w:tcPr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2394" w:type="dxa"/>
          </w:tcPr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2394" w:type="dxa"/>
          </w:tcPr>
          <w:p w:rsidR="00814FF0" w:rsidRPr="00925AC7" w:rsidRDefault="00814FF0" w:rsidP="00814FF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814FF0" w:rsidRPr="00925AC7" w:rsidRDefault="00814FF0" w:rsidP="00814FF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AGGREGATE</w:t>
            </w:r>
          </w:p>
        </w:tc>
      </w:tr>
      <w:tr w:rsidR="00814FF0" w:rsidTr="00814FF0"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Masters in Business Administration</w:t>
            </w:r>
          </w:p>
        </w:tc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Albertian Institute of Management</w:t>
            </w:r>
            <w:r w:rsidR="003950F2" w:rsidRPr="001E4DB9">
              <w:rPr>
                <w:rFonts w:ascii="Times New Roman" w:hAnsi="Times New Roman"/>
                <w:sz w:val="24"/>
                <w:szCs w:val="24"/>
              </w:rPr>
              <w:t>(AIM)</w:t>
            </w:r>
          </w:p>
        </w:tc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2016(Pursuing)</w:t>
            </w:r>
          </w:p>
        </w:tc>
        <w:tc>
          <w:tcPr>
            <w:tcW w:w="2394" w:type="dxa"/>
          </w:tcPr>
          <w:p w:rsidR="00814FF0" w:rsidRPr="001E4DB9" w:rsidRDefault="00EC4FDA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Results waiting</w:t>
            </w:r>
          </w:p>
        </w:tc>
      </w:tr>
      <w:tr w:rsidR="00814FF0" w:rsidTr="00814FF0"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Bachelor of Commerce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TANDEM INSTITUE</w:t>
            </w:r>
          </w:p>
        </w:tc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814FF0" w:rsidTr="00814FF0"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Higher Secondary Education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 THOMAS SENIOR SENIOR SECONDARY SCHOOL,DELHI</w:t>
            </w:r>
          </w:p>
        </w:tc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814FF0" w:rsidTr="00814FF0">
        <w:trPr>
          <w:trHeight w:val="665"/>
        </w:trPr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 THOMAS SENIOR SECONDARY SCHOOL,DELHI</w:t>
            </w:r>
          </w:p>
        </w:tc>
        <w:tc>
          <w:tcPr>
            <w:tcW w:w="2394" w:type="dxa"/>
          </w:tcPr>
          <w:p w:rsidR="00814FF0" w:rsidRPr="001E4DB9" w:rsidRDefault="00814FF0" w:rsidP="00814FF0">
            <w:pPr>
              <w:rPr>
                <w:rFonts w:ascii="Times New Roman" w:hAnsi="Times New Roman"/>
                <w:sz w:val="24"/>
                <w:szCs w:val="24"/>
              </w:rPr>
            </w:pPr>
            <w:r w:rsidRPr="001E4DB9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2394" w:type="dxa"/>
          </w:tcPr>
          <w:p w:rsidR="00814FF0" w:rsidRPr="001E4DB9" w:rsidRDefault="00034D87" w:rsidP="00814F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683628" w:rsidRDefault="00683628" w:rsidP="0062115D">
      <w:pPr>
        <w:pStyle w:val="Section"/>
        <w:rPr>
          <w:u w:val="single"/>
        </w:rPr>
      </w:pPr>
    </w:p>
    <w:p w:rsidR="00683628" w:rsidRDefault="00683628" w:rsidP="0062115D">
      <w:pPr>
        <w:pStyle w:val="Section"/>
        <w:rPr>
          <w:u w:val="single"/>
        </w:rPr>
      </w:pPr>
    </w:p>
    <w:p w:rsidR="005D3582" w:rsidRDefault="00192644" w:rsidP="0062115D">
      <w:pPr>
        <w:pStyle w:val="Section"/>
        <w:rPr>
          <w:u w:val="single"/>
        </w:rPr>
      </w:pPr>
      <w:r w:rsidRPr="00925AC7">
        <w:rPr>
          <w:u w:val="single"/>
        </w:rPr>
        <w:lastRenderedPageBreak/>
        <w:t>ACHIEVEMENTS</w:t>
      </w:r>
    </w:p>
    <w:p w:rsidR="00925AC7" w:rsidRPr="00925AC7" w:rsidRDefault="00925AC7" w:rsidP="00925AC7"/>
    <w:p w:rsidR="00192644" w:rsidRPr="0062115D" w:rsidRDefault="00192644" w:rsidP="0019264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2115D">
        <w:rPr>
          <w:rFonts w:ascii="Times New Roman" w:hAnsi="Times New Roman"/>
          <w:sz w:val="24"/>
          <w:szCs w:val="24"/>
        </w:rPr>
        <w:t>Headed</w:t>
      </w:r>
      <w:r w:rsidR="00034D87">
        <w:rPr>
          <w:rFonts w:ascii="Times New Roman" w:hAnsi="Times New Roman"/>
          <w:sz w:val="24"/>
          <w:szCs w:val="24"/>
        </w:rPr>
        <w:t xml:space="preserve"> coordinator of sponsorship committee </w:t>
      </w:r>
      <w:r w:rsidRPr="0062115D">
        <w:rPr>
          <w:rFonts w:ascii="Times New Roman" w:hAnsi="Times New Roman"/>
          <w:sz w:val="24"/>
          <w:szCs w:val="24"/>
        </w:rPr>
        <w:t xml:space="preserve"> for an event </w:t>
      </w:r>
      <w:r w:rsidRPr="0062115D">
        <w:rPr>
          <w:rFonts w:ascii="Times New Roman" w:hAnsi="Times New Roman"/>
          <w:b/>
          <w:sz w:val="24"/>
          <w:szCs w:val="24"/>
        </w:rPr>
        <w:t xml:space="preserve">“AEGLE” </w:t>
      </w:r>
      <w:r w:rsidR="00C92393" w:rsidRPr="0062115D">
        <w:rPr>
          <w:rFonts w:ascii="Times New Roman" w:hAnsi="Times New Roman"/>
          <w:sz w:val="24"/>
          <w:szCs w:val="24"/>
        </w:rPr>
        <w:t>organized</w:t>
      </w:r>
      <w:r w:rsidRPr="0062115D">
        <w:rPr>
          <w:rFonts w:ascii="Times New Roman" w:hAnsi="Times New Roman"/>
          <w:sz w:val="24"/>
          <w:szCs w:val="24"/>
        </w:rPr>
        <w:t xml:space="preserve"> by </w:t>
      </w:r>
      <w:r w:rsidRPr="0062115D">
        <w:rPr>
          <w:rFonts w:ascii="Times New Roman" w:hAnsi="Times New Roman"/>
          <w:b/>
          <w:sz w:val="24"/>
          <w:szCs w:val="24"/>
        </w:rPr>
        <w:t>A</w:t>
      </w:r>
      <w:r w:rsidR="00C92393" w:rsidRPr="0062115D">
        <w:rPr>
          <w:rFonts w:ascii="Times New Roman" w:hAnsi="Times New Roman"/>
          <w:b/>
          <w:sz w:val="24"/>
          <w:szCs w:val="24"/>
        </w:rPr>
        <w:t>lbertian Institute of Management</w:t>
      </w:r>
    </w:p>
    <w:p w:rsidR="00064C12" w:rsidRDefault="00064C12" w:rsidP="0062115D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a fashion show in </w:t>
      </w:r>
      <w:r w:rsidR="003C616A">
        <w:rPr>
          <w:rFonts w:ascii="Times New Roman" w:hAnsi="Times New Roman"/>
          <w:b/>
          <w:sz w:val="24"/>
          <w:szCs w:val="24"/>
        </w:rPr>
        <w:t>“FINESSE 2015</w:t>
      </w:r>
      <w:r w:rsidRPr="00064C12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conducted in </w:t>
      </w:r>
      <w:r w:rsidR="003C616A">
        <w:rPr>
          <w:rFonts w:ascii="Times New Roman" w:hAnsi="Times New Roman"/>
          <w:b/>
          <w:sz w:val="24"/>
          <w:szCs w:val="24"/>
        </w:rPr>
        <w:t>Albertian Institute of Management</w:t>
      </w:r>
    </w:p>
    <w:p w:rsidR="00C34F8F" w:rsidRPr="00064C12" w:rsidRDefault="00C34F8F" w:rsidP="0062115D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a placement training programme held by </w:t>
      </w:r>
      <w:r>
        <w:rPr>
          <w:rFonts w:ascii="Times New Roman" w:hAnsi="Times New Roman"/>
          <w:b/>
          <w:sz w:val="24"/>
          <w:szCs w:val="24"/>
        </w:rPr>
        <w:t>Vertical Eye, “</w:t>
      </w:r>
      <w:r w:rsidRPr="00C34F8F">
        <w:rPr>
          <w:rFonts w:ascii="Times New Roman" w:hAnsi="Times New Roman"/>
          <w:b/>
          <w:sz w:val="24"/>
          <w:szCs w:val="24"/>
        </w:rPr>
        <w:t>SPARKLE</w:t>
      </w:r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conducted in </w:t>
      </w:r>
      <w:r w:rsidRPr="00C34F8F">
        <w:rPr>
          <w:rFonts w:ascii="Times New Roman" w:hAnsi="Times New Roman"/>
          <w:b/>
          <w:sz w:val="24"/>
          <w:szCs w:val="24"/>
        </w:rPr>
        <w:t>Albertian Institute of Management</w:t>
      </w:r>
    </w:p>
    <w:p w:rsidR="0062115D" w:rsidRPr="00925AC7" w:rsidRDefault="0062115D" w:rsidP="0062115D">
      <w:pPr>
        <w:pStyle w:val="Section"/>
        <w:rPr>
          <w:u w:val="single"/>
        </w:rPr>
      </w:pPr>
      <w:r w:rsidRPr="00925AC7">
        <w:rPr>
          <w:u w:val="single"/>
        </w:rPr>
        <w:t>PROJECTS  COMPLETED</w:t>
      </w:r>
    </w:p>
    <w:p w:rsidR="00F270D1" w:rsidRPr="00F270D1" w:rsidRDefault="00F270D1" w:rsidP="00F270D1"/>
    <w:p w:rsidR="0062115D" w:rsidRPr="00683628" w:rsidRDefault="0062115D" w:rsidP="0062115D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62115D">
        <w:rPr>
          <w:rFonts w:ascii="Times New Roman" w:hAnsi="Times New Roman"/>
          <w:sz w:val="24"/>
          <w:szCs w:val="24"/>
        </w:rPr>
        <w:t>An Organizational Study was conducted during the month of May</w:t>
      </w:r>
      <w:r w:rsidR="00C34F8F">
        <w:rPr>
          <w:rFonts w:ascii="Times New Roman" w:hAnsi="Times New Roman"/>
          <w:sz w:val="24"/>
          <w:szCs w:val="24"/>
        </w:rPr>
        <w:t xml:space="preserve"> 2015</w:t>
      </w:r>
      <w:r w:rsidRPr="0062115D">
        <w:rPr>
          <w:rFonts w:ascii="Times New Roman" w:hAnsi="Times New Roman"/>
          <w:sz w:val="24"/>
          <w:szCs w:val="24"/>
        </w:rPr>
        <w:t xml:space="preserve"> in </w:t>
      </w:r>
      <w:r w:rsidR="00034D87" w:rsidRPr="00034D87">
        <w:rPr>
          <w:rFonts w:ascii="Times New Roman" w:hAnsi="Times New Roman"/>
          <w:b/>
          <w:sz w:val="24"/>
          <w:szCs w:val="24"/>
        </w:rPr>
        <w:t>POPULAR VEHICLES</w:t>
      </w:r>
      <w:r w:rsidR="00034D87">
        <w:rPr>
          <w:rFonts w:ascii="Times New Roman" w:hAnsi="Times New Roman"/>
          <w:sz w:val="24"/>
          <w:szCs w:val="24"/>
        </w:rPr>
        <w:t xml:space="preserve"> </w:t>
      </w:r>
      <w:r w:rsidRPr="0062115D">
        <w:rPr>
          <w:rFonts w:ascii="Times New Roman" w:hAnsi="Times New Roman"/>
          <w:sz w:val="24"/>
          <w:szCs w:val="24"/>
        </w:rPr>
        <w:t xml:space="preserve">in a </w:t>
      </w:r>
      <w:r w:rsidR="00034D87">
        <w:rPr>
          <w:rFonts w:ascii="Times New Roman" w:hAnsi="Times New Roman"/>
          <w:sz w:val="24"/>
          <w:szCs w:val="24"/>
        </w:rPr>
        <w:t xml:space="preserve">automobile </w:t>
      </w:r>
      <w:r w:rsidRPr="0062115D">
        <w:rPr>
          <w:rFonts w:ascii="Times New Roman" w:hAnsi="Times New Roman"/>
          <w:sz w:val="24"/>
          <w:szCs w:val="24"/>
        </w:rPr>
        <w:t>company</w:t>
      </w:r>
      <w:r w:rsidR="00034D87">
        <w:rPr>
          <w:rFonts w:ascii="Times New Roman" w:hAnsi="Times New Roman"/>
          <w:b/>
          <w:sz w:val="24"/>
          <w:szCs w:val="24"/>
        </w:rPr>
        <w:t>.</w:t>
      </w:r>
    </w:p>
    <w:p w:rsidR="00683628" w:rsidRPr="0062115D" w:rsidRDefault="00683628" w:rsidP="0062115D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project was undertaken in South Indian Bank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83628">
        <w:rPr>
          <w:rFonts w:ascii="Times New Roman" w:hAnsi="Times New Roman"/>
          <w:sz w:val="24"/>
          <w:szCs w:val="24"/>
        </w:rPr>
        <w:t>during the month of April-May 2016</w:t>
      </w:r>
      <w:r>
        <w:rPr>
          <w:rFonts w:ascii="Times New Roman" w:hAnsi="Times New Roman"/>
          <w:sz w:val="24"/>
          <w:szCs w:val="24"/>
        </w:rPr>
        <w:t xml:space="preserve"> on </w:t>
      </w:r>
      <w:r>
        <w:rPr>
          <w:rFonts w:ascii="Times New Roman" w:hAnsi="Times New Roman"/>
          <w:b/>
          <w:sz w:val="24"/>
          <w:szCs w:val="24"/>
        </w:rPr>
        <w:t xml:space="preserve">NPA Management </w:t>
      </w:r>
    </w:p>
    <w:p w:rsidR="00944DC9" w:rsidRPr="00925AC7" w:rsidRDefault="00192644" w:rsidP="0062115D">
      <w:pPr>
        <w:pStyle w:val="Section"/>
        <w:rPr>
          <w:u w:val="single"/>
        </w:rPr>
      </w:pPr>
      <w:r w:rsidRPr="00925AC7">
        <w:rPr>
          <w:u w:val="single"/>
        </w:rPr>
        <w:t>PERSONAL PROFILE</w:t>
      </w:r>
    </w:p>
    <w:p w:rsidR="0062115D" w:rsidRPr="00925AC7" w:rsidRDefault="00034D87" w:rsidP="0062115D">
      <w:pPr>
        <w:rPr>
          <w:u w:val="single"/>
        </w:rPr>
      </w:pPr>
      <w:r>
        <w:rPr>
          <w:u w:val="single"/>
        </w:rPr>
        <w:t xml:space="preserve"> </w:t>
      </w:r>
    </w:p>
    <w:p w:rsidR="00064C12" w:rsidRDefault="00064C12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 </w:t>
      </w:r>
      <w:r w:rsidR="00034D87">
        <w:rPr>
          <w:rFonts w:ascii="Times New Roman" w:hAnsi="Times New Roman"/>
          <w:sz w:val="24"/>
          <w:szCs w:val="24"/>
        </w:rPr>
        <w:t>Tony Thankachan</w:t>
      </w:r>
    </w:p>
    <w:p w:rsidR="00064C12" w:rsidRDefault="00064C12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Name: </w:t>
      </w:r>
      <w:r w:rsidR="00034D87">
        <w:rPr>
          <w:rFonts w:ascii="Times New Roman" w:hAnsi="Times New Roman"/>
          <w:sz w:val="24"/>
          <w:szCs w:val="24"/>
        </w:rPr>
        <w:t>K S Thankachan</w:t>
      </w:r>
    </w:p>
    <w:p w:rsidR="00064C12" w:rsidRDefault="00064C12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Mother’s Name: </w:t>
      </w:r>
      <w:r w:rsidR="00034D87">
        <w:rPr>
          <w:rFonts w:ascii="Times New Roman" w:hAnsi="Times New Roman"/>
          <w:sz w:val="24"/>
          <w:szCs w:val="24"/>
        </w:rPr>
        <w:t>Susan Thankachan</w:t>
      </w:r>
    </w:p>
    <w:p w:rsidR="007673B4" w:rsidRPr="001E4DB9" w:rsidRDefault="00192644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 xml:space="preserve"> Date of Birth: </w:t>
      </w:r>
      <w:r w:rsidR="007F217B">
        <w:rPr>
          <w:rFonts w:ascii="Times New Roman" w:hAnsi="Times New Roman"/>
          <w:sz w:val="24"/>
          <w:szCs w:val="24"/>
        </w:rPr>
        <w:t>23 JUNE 1992</w:t>
      </w:r>
    </w:p>
    <w:p w:rsidR="00192644" w:rsidRPr="001E4DB9" w:rsidRDefault="007F217B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Sex: </w:t>
      </w:r>
      <w:r w:rsidR="00192644" w:rsidRPr="001E4DB9">
        <w:rPr>
          <w:rFonts w:ascii="Times New Roman" w:hAnsi="Times New Roman"/>
          <w:sz w:val="24"/>
          <w:szCs w:val="24"/>
        </w:rPr>
        <w:t>MALE</w:t>
      </w:r>
    </w:p>
    <w:p w:rsidR="00192644" w:rsidRDefault="00192644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Marital Status: Single</w:t>
      </w:r>
    </w:p>
    <w:p w:rsidR="00064C12" w:rsidRDefault="00064C12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of Birth: </w:t>
      </w:r>
      <w:r w:rsidR="00683628">
        <w:rPr>
          <w:rFonts w:ascii="Times New Roman" w:hAnsi="Times New Roman"/>
          <w:sz w:val="24"/>
          <w:szCs w:val="24"/>
        </w:rPr>
        <w:t>Delhi</w:t>
      </w:r>
    </w:p>
    <w:p w:rsidR="00064C12" w:rsidRDefault="00064C12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Nationality: Indian</w:t>
      </w:r>
    </w:p>
    <w:p w:rsidR="00064C12" w:rsidRDefault="007F217B" w:rsidP="00192644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Religion: CHRISTIAN</w:t>
      </w:r>
    </w:p>
    <w:p w:rsidR="00064C12" w:rsidRDefault="00064C12" w:rsidP="00064C12">
      <w:pPr>
        <w:pStyle w:val="ListBullet"/>
        <w:numPr>
          <w:ilvl w:val="0"/>
          <w:numId w:val="23"/>
        </w:numPr>
        <w:tabs>
          <w:tab w:val="left" w:pos="540"/>
        </w:tabs>
        <w:ind w:left="450" w:hanging="90"/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 xml:space="preserve">Address: </w:t>
      </w:r>
      <w:r w:rsidR="007F217B">
        <w:rPr>
          <w:rFonts w:ascii="Times New Roman" w:hAnsi="Times New Roman"/>
          <w:sz w:val="24"/>
          <w:szCs w:val="24"/>
        </w:rPr>
        <w:t>Sreevalsam Bts Rra No-179 Bts Road Edapally</w:t>
      </w:r>
    </w:p>
    <w:p w:rsidR="00064C12" w:rsidRDefault="00064C12" w:rsidP="00064C12">
      <w:pPr>
        <w:pStyle w:val="ListBullet"/>
        <w:numPr>
          <w:ilvl w:val="0"/>
          <w:numId w:val="0"/>
        </w:numPr>
        <w:tabs>
          <w:tab w:val="left" w:pos="540"/>
        </w:tabs>
        <w:ind w:left="450"/>
        <w:rPr>
          <w:rFonts w:ascii="Times New Roman" w:hAnsi="Times New Roman"/>
          <w:sz w:val="24"/>
          <w:szCs w:val="24"/>
        </w:rPr>
      </w:pPr>
    </w:p>
    <w:p w:rsidR="00064C12" w:rsidRPr="00925AC7" w:rsidRDefault="00064C12" w:rsidP="00064C12">
      <w:pPr>
        <w:pStyle w:val="Section"/>
        <w:rPr>
          <w:u w:val="single"/>
        </w:rPr>
      </w:pPr>
      <w:r w:rsidRPr="00925AC7">
        <w:rPr>
          <w:u w:val="single"/>
        </w:rPr>
        <w:t>LANGUAGES KNOWN</w:t>
      </w:r>
    </w:p>
    <w:p w:rsidR="00064C12" w:rsidRDefault="00064C12" w:rsidP="00064C12"/>
    <w:tbl>
      <w:tblPr>
        <w:tblStyle w:val="TableGrid"/>
        <w:tblW w:w="0" w:type="auto"/>
        <w:tblLook w:val="04A0"/>
      </w:tblPr>
      <w:tblGrid>
        <w:gridCol w:w="2394"/>
        <w:gridCol w:w="1404"/>
        <w:gridCol w:w="1440"/>
        <w:gridCol w:w="1350"/>
      </w:tblGrid>
      <w:tr w:rsidR="00064C12" w:rsidTr="00925AC7">
        <w:tc>
          <w:tcPr>
            <w:tcW w:w="2394" w:type="dxa"/>
          </w:tcPr>
          <w:p w:rsidR="00925AC7" w:rsidRPr="00925AC7" w:rsidRDefault="00925AC7" w:rsidP="00064C12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064C12" w:rsidRPr="00925AC7" w:rsidRDefault="00925AC7" w:rsidP="00064C12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LANGUAGE </w:t>
            </w:r>
          </w:p>
        </w:tc>
        <w:tc>
          <w:tcPr>
            <w:tcW w:w="1404" w:type="dxa"/>
          </w:tcPr>
          <w:p w:rsidR="00064C12" w:rsidRPr="00925AC7" w:rsidRDefault="00064C12" w:rsidP="00064C12">
            <w:pPr>
              <w:rPr>
                <w:u w:val="single"/>
              </w:rPr>
            </w:pPr>
          </w:p>
          <w:p w:rsidR="00925AC7" w:rsidRPr="00925AC7" w:rsidRDefault="00925AC7" w:rsidP="00064C12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READ</w:t>
            </w:r>
          </w:p>
        </w:tc>
        <w:tc>
          <w:tcPr>
            <w:tcW w:w="1440" w:type="dxa"/>
          </w:tcPr>
          <w:p w:rsidR="00064C12" w:rsidRPr="00925AC7" w:rsidRDefault="00064C12" w:rsidP="00064C12">
            <w:pPr>
              <w:rPr>
                <w:u w:val="single"/>
              </w:rPr>
            </w:pPr>
          </w:p>
          <w:p w:rsidR="00925AC7" w:rsidRPr="00925AC7" w:rsidRDefault="00925AC7" w:rsidP="00064C12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WRITE</w:t>
            </w:r>
          </w:p>
        </w:tc>
        <w:tc>
          <w:tcPr>
            <w:tcW w:w="1350" w:type="dxa"/>
          </w:tcPr>
          <w:p w:rsidR="00064C12" w:rsidRPr="00925AC7" w:rsidRDefault="00064C12" w:rsidP="00064C12">
            <w:pPr>
              <w:rPr>
                <w:u w:val="single"/>
              </w:rPr>
            </w:pPr>
          </w:p>
          <w:p w:rsidR="00925AC7" w:rsidRPr="00925AC7" w:rsidRDefault="00925AC7" w:rsidP="00925AC7">
            <w:pPr>
              <w:ind w:left="720" w:hanging="72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25AC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SPEAK</w:t>
            </w:r>
          </w:p>
        </w:tc>
      </w:tr>
      <w:tr w:rsidR="00064C12" w:rsidTr="00925AC7">
        <w:tc>
          <w:tcPr>
            <w:tcW w:w="2394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404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440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350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</w:tr>
      <w:tr w:rsidR="00064C12" w:rsidTr="00925AC7">
        <w:tc>
          <w:tcPr>
            <w:tcW w:w="2394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1404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440" w:type="dxa"/>
          </w:tcPr>
          <w:p w:rsidR="00064C12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350" w:type="dxa"/>
          </w:tcPr>
          <w:p w:rsidR="00064C12" w:rsidRPr="00925AC7" w:rsidRDefault="007F217B" w:rsidP="00064C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</w:tr>
      <w:tr w:rsidR="00925AC7" w:rsidTr="00925AC7">
        <w:tc>
          <w:tcPr>
            <w:tcW w:w="2394" w:type="dxa"/>
          </w:tcPr>
          <w:p w:rsidR="00925AC7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lastRenderedPageBreak/>
              <w:t>Malayalam</w:t>
            </w:r>
          </w:p>
        </w:tc>
        <w:tc>
          <w:tcPr>
            <w:tcW w:w="1404" w:type="dxa"/>
          </w:tcPr>
          <w:p w:rsidR="00925AC7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440" w:type="dxa"/>
          </w:tcPr>
          <w:p w:rsidR="00925AC7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  <w:tc>
          <w:tcPr>
            <w:tcW w:w="1350" w:type="dxa"/>
          </w:tcPr>
          <w:p w:rsidR="00925AC7" w:rsidRPr="00925AC7" w:rsidRDefault="00925AC7" w:rsidP="00064C12">
            <w:pPr>
              <w:rPr>
                <w:rFonts w:ascii="Times New Roman" w:hAnsi="Times New Roman"/>
                <w:sz w:val="24"/>
                <w:szCs w:val="24"/>
              </w:rPr>
            </w:pPr>
            <w:r w:rsidRPr="00925AC7">
              <w:rPr>
                <w:rFonts w:ascii="Times New Roman" w:hAnsi="Times New Roman"/>
                <w:sz w:val="24"/>
                <w:szCs w:val="24"/>
              </w:rPr>
              <w:t>Fluently</w:t>
            </w:r>
          </w:p>
        </w:tc>
      </w:tr>
    </w:tbl>
    <w:p w:rsidR="00192644" w:rsidRPr="001E4DB9" w:rsidRDefault="00192644" w:rsidP="00064C12">
      <w:pPr>
        <w:pStyle w:val="ListBullet"/>
        <w:numPr>
          <w:ilvl w:val="0"/>
          <w:numId w:val="0"/>
        </w:numPr>
        <w:tabs>
          <w:tab w:val="left" w:pos="540"/>
        </w:tabs>
        <w:rPr>
          <w:rFonts w:ascii="Times New Roman" w:hAnsi="Times New Roman"/>
          <w:sz w:val="24"/>
          <w:szCs w:val="24"/>
        </w:rPr>
      </w:pPr>
    </w:p>
    <w:p w:rsidR="00944DC9" w:rsidRPr="00925AC7" w:rsidRDefault="00C92393" w:rsidP="0062115D">
      <w:pPr>
        <w:pStyle w:val="Section"/>
        <w:rPr>
          <w:u w:val="single"/>
        </w:rPr>
      </w:pPr>
      <w:r w:rsidRPr="00925AC7">
        <w:rPr>
          <w:u w:val="single"/>
        </w:rPr>
        <w:t>SKILLS</w:t>
      </w:r>
    </w:p>
    <w:p w:rsidR="00F270D1" w:rsidRPr="00F270D1" w:rsidRDefault="00F270D1" w:rsidP="00F270D1"/>
    <w:p w:rsidR="00192644" w:rsidRPr="001E4DB9" w:rsidRDefault="00C92393" w:rsidP="0019264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 xml:space="preserve">Excellent </w:t>
      </w:r>
      <w:r w:rsidR="00192644" w:rsidRPr="001E4DB9">
        <w:rPr>
          <w:rFonts w:ascii="Times New Roman" w:hAnsi="Times New Roman"/>
          <w:sz w:val="24"/>
          <w:szCs w:val="24"/>
        </w:rPr>
        <w:t>Communication Skills</w:t>
      </w:r>
    </w:p>
    <w:p w:rsidR="00192644" w:rsidRPr="001E4DB9" w:rsidRDefault="00192644" w:rsidP="0019264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Ability to contribute to team work and work well within a team</w:t>
      </w:r>
    </w:p>
    <w:p w:rsidR="00192644" w:rsidRPr="001E4DB9" w:rsidRDefault="00C92393" w:rsidP="0019264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Good Managerial skills</w:t>
      </w:r>
    </w:p>
    <w:p w:rsidR="00C92393" w:rsidRPr="00064C12" w:rsidRDefault="00064C12" w:rsidP="00192644">
      <w:pPr>
        <w:pStyle w:val="ListParagraph"/>
        <w:numPr>
          <w:ilvl w:val="0"/>
          <w:numId w:val="24"/>
        </w:numPr>
      </w:pPr>
      <w:r>
        <w:rPr>
          <w:rFonts w:ascii="Times New Roman" w:hAnsi="Times New Roman"/>
          <w:sz w:val="24"/>
          <w:szCs w:val="24"/>
        </w:rPr>
        <w:t xml:space="preserve">Fast </w:t>
      </w:r>
      <w:r w:rsidR="00C92393" w:rsidRPr="001E4DB9">
        <w:rPr>
          <w:rFonts w:ascii="Times New Roman" w:hAnsi="Times New Roman"/>
          <w:sz w:val="24"/>
          <w:szCs w:val="24"/>
        </w:rPr>
        <w:t>and Willing Learner</w:t>
      </w:r>
    </w:p>
    <w:p w:rsidR="00064C12" w:rsidRDefault="00064C12" w:rsidP="00192644">
      <w:pPr>
        <w:pStyle w:val="ListParagraph"/>
        <w:numPr>
          <w:ilvl w:val="0"/>
          <w:numId w:val="24"/>
        </w:numPr>
      </w:pPr>
      <w:r>
        <w:rPr>
          <w:rFonts w:ascii="Times New Roman" w:hAnsi="Times New Roman"/>
          <w:sz w:val="24"/>
          <w:szCs w:val="24"/>
        </w:rPr>
        <w:t>Pleasing Personality</w:t>
      </w:r>
    </w:p>
    <w:p w:rsidR="00C92393" w:rsidRDefault="00C92393" w:rsidP="00C92393">
      <w:pPr>
        <w:pStyle w:val="ListParagraph"/>
      </w:pPr>
    </w:p>
    <w:p w:rsidR="00F270D1" w:rsidRPr="00925AC7" w:rsidRDefault="00C92393" w:rsidP="00F270D1">
      <w:pPr>
        <w:pStyle w:val="Section"/>
        <w:rPr>
          <w:u w:val="single"/>
        </w:rPr>
      </w:pPr>
      <w:r w:rsidRPr="00925AC7">
        <w:rPr>
          <w:u w:val="single"/>
        </w:rPr>
        <w:t>TECHNICAL SKILLS</w:t>
      </w:r>
    </w:p>
    <w:p w:rsidR="00F270D1" w:rsidRPr="00925AC7" w:rsidRDefault="00F270D1" w:rsidP="00F270D1">
      <w:pPr>
        <w:rPr>
          <w:u w:val="single"/>
        </w:rPr>
      </w:pPr>
    </w:p>
    <w:p w:rsidR="00C92393" w:rsidRPr="001E4DB9" w:rsidRDefault="00C92393" w:rsidP="00C92393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Language : Structured Query Language, HTML, JAVA</w:t>
      </w:r>
    </w:p>
    <w:p w:rsidR="00C92393" w:rsidRPr="001E4DB9" w:rsidRDefault="00C92393" w:rsidP="00C92393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Operating System : Microsoft Family</w:t>
      </w:r>
    </w:p>
    <w:p w:rsidR="00944DC9" w:rsidRPr="001E4DB9" w:rsidRDefault="00C92393" w:rsidP="003950F2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E4DB9">
        <w:rPr>
          <w:rFonts w:ascii="Times New Roman" w:hAnsi="Times New Roman"/>
          <w:sz w:val="24"/>
          <w:szCs w:val="24"/>
        </w:rPr>
        <w:t>Application Software : MS Office, MS Excel, MS PowerPoint, MS Word</w:t>
      </w:r>
    </w:p>
    <w:p w:rsidR="003950F2" w:rsidRPr="00925AC7" w:rsidRDefault="003950F2" w:rsidP="003950F2">
      <w:pPr>
        <w:pStyle w:val="Section"/>
        <w:rPr>
          <w:u w:val="single"/>
        </w:rPr>
      </w:pPr>
      <w:r w:rsidRPr="00925AC7">
        <w:rPr>
          <w:u w:val="single"/>
        </w:rPr>
        <w:t>DECLARATION</w:t>
      </w:r>
    </w:p>
    <w:p w:rsidR="003950F2" w:rsidRDefault="003950F2" w:rsidP="003950F2">
      <w:pPr>
        <w:tabs>
          <w:tab w:val="left" w:pos="5925"/>
        </w:tabs>
      </w:pPr>
      <w:r>
        <w:tab/>
      </w:r>
    </w:p>
    <w:p w:rsidR="003950F2" w:rsidRDefault="003950F2" w:rsidP="003950F2">
      <w:pPr>
        <w:rPr>
          <w:b/>
          <w:i/>
        </w:rPr>
      </w:pPr>
      <w:r w:rsidRPr="003950F2">
        <w:rPr>
          <w:b/>
          <w:i/>
        </w:rPr>
        <w:t>I hereby declare that the above particulars of information and facts stated above are true and correct to the best of my knowledge.</w:t>
      </w:r>
    </w:p>
    <w:p w:rsidR="00925AC7" w:rsidRDefault="00925AC7" w:rsidP="003950F2">
      <w:pPr>
        <w:rPr>
          <w:b/>
          <w:i/>
        </w:rPr>
      </w:pPr>
    </w:p>
    <w:p w:rsidR="00925AC7" w:rsidRDefault="00925AC7" w:rsidP="003950F2">
      <w:pPr>
        <w:rPr>
          <w:b/>
          <w:i/>
        </w:rPr>
      </w:pPr>
    </w:p>
    <w:p w:rsidR="00F270D1" w:rsidRDefault="00F270D1" w:rsidP="003950F2">
      <w:pPr>
        <w:rPr>
          <w:b/>
          <w:i/>
        </w:rPr>
      </w:pPr>
    </w:p>
    <w:p w:rsidR="00925AC7" w:rsidRPr="003950F2" w:rsidRDefault="00925AC7" w:rsidP="003950F2">
      <w:pPr>
        <w:rPr>
          <w:b/>
          <w:i/>
        </w:rPr>
      </w:pPr>
    </w:p>
    <w:p w:rsidR="003950F2" w:rsidRPr="003950F2" w:rsidRDefault="007F217B" w:rsidP="003950F2">
      <w:pPr>
        <w:rPr>
          <w:b/>
        </w:rPr>
      </w:pPr>
      <w:r>
        <w:rPr>
          <w:b/>
        </w:rPr>
        <w:t>TONY THANKACHAN</w:t>
      </w:r>
    </w:p>
    <w:sectPr w:rsidR="003950F2" w:rsidRPr="003950F2" w:rsidSect="007673B4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8F" w:rsidRDefault="0054078F">
      <w:r>
        <w:separator/>
      </w:r>
    </w:p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</w:endnote>
  <w:endnote w:type="continuationSeparator" w:id="1">
    <w:p w:rsidR="0054078F" w:rsidRDefault="0054078F">
      <w:r>
        <w:continuationSeparator/>
      </w:r>
    </w:p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B4" w:rsidRDefault="007A229C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3794ADC813124CFC9E8E03B1D360D8D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673B4" w:rsidRDefault="00683628">
                    <w:pPr>
                      <w:pStyle w:val="GrayText"/>
                    </w:pPr>
                    <w:r>
                      <w:t>lab06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7673B4" w:rsidRDefault="007A229C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7A229C">
                  <w:fldChar w:fldCharType="begin"/>
                </w:r>
                <w:r w:rsidR="008A350C">
                  <w:instrText xml:space="preserve"> PAGE  \* Arabic  \* MERGEFORMAT </w:instrText>
                </w:r>
                <w:r w:rsidRPr="007A229C">
                  <w:fldChar w:fldCharType="separate"/>
                </w:r>
                <w:r w:rsidR="008A350C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B4" w:rsidRDefault="007A229C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169.8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673B4" w:rsidRDefault="00683628">
                    <w:pPr>
                      <w:pStyle w:val="GrayText"/>
                    </w:pPr>
                    <w:r>
                      <w:t>lab06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5.2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7673B4" w:rsidRDefault="007A229C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7A229C">
                  <w:fldChar w:fldCharType="begin"/>
                </w:r>
                <w:r w:rsidR="008A350C">
                  <w:instrText xml:space="preserve"> PAGE  \* Arabic  \* MERGEFORMAT </w:instrText>
                </w:r>
                <w:r w:rsidRPr="007A229C">
                  <w:fldChar w:fldCharType="separate"/>
                </w:r>
                <w:r w:rsidR="00683628" w:rsidRPr="00683628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7673B4" w:rsidRDefault="007673B4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B4" w:rsidRDefault="007A229C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0.8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7673B4" w:rsidRDefault="007673B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8F" w:rsidRDefault="0054078F">
      <w:r>
        <w:separator/>
      </w:r>
    </w:p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</w:footnote>
  <w:footnote w:type="continuationSeparator" w:id="1">
    <w:p w:rsidR="0054078F" w:rsidRDefault="0054078F">
      <w:r>
        <w:continuationSeparator/>
      </w:r>
    </w:p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  <w:p w:rsidR="0054078F" w:rsidRDefault="0054078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CCB6983"/>
    <w:multiLevelType w:val="hybridMultilevel"/>
    <w:tmpl w:val="3AE6E1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1937079A"/>
    <w:multiLevelType w:val="hybridMultilevel"/>
    <w:tmpl w:val="883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6250F"/>
    <w:multiLevelType w:val="hybridMultilevel"/>
    <w:tmpl w:val="B864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A751F"/>
    <w:multiLevelType w:val="hybridMultilevel"/>
    <w:tmpl w:val="E7D6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F1274"/>
    <w:multiLevelType w:val="hybridMultilevel"/>
    <w:tmpl w:val="659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46C66"/>
    <w:multiLevelType w:val="hybridMultilevel"/>
    <w:tmpl w:val="B706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6C88"/>
    <w:multiLevelType w:val="hybridMultilevel"/>
    <w:tmpl w:val="E20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747AE"/>
    <w:multiLevelType w:val="hybridMultilevel"/>
    <w:tmpl w:val="2F0A0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10"/>
  </w:num>
  <w:num w:numId="23">
    <w:abstractNumId w:val="12"/>
  </w:num>
  <w:num w:numId="24">
    <w:abstractNumId w:val="6"/>
  </w:num>
  <w:num w:numId="25">
    <w:abstractNumId w:val="11"/>
  </w:num>
  <w:num w:numId="26">
    <w:abstractNumId w:val="9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814FF0"/>
    <w:rsid w:val="00034D87"/>
    <w:rsid w:val="00064C12"/>
    <w:rsid w:val="00192644"/>
    <w:rsid w:val="001E4DB9"/>
    <w:rsid w:val="002101BC"/>
    <w:rsid w:val="0023132D"/>
    <w:rsid w:val="00241178"/>
    <w:rsid w:val="0031188C"/>
    <w:rsid w:val="003465AC"/>
    <w:rsid w:val="003950F2"/>
    <w:rsid w:val="003C616A"/>
    <w:rsid w:val="0054078F"/>
    <w:rsid w:val="0055548B"/>
    <w:rsid w:val="005D3582"/>
    <w:rsid w:val="0062115D"/>
    <w:rsid w:val="0065152C"/>
    <w:rsid w:val="00683628"/>
    <w:rsid w:val="006D0004"/>
    <w:rsid w:val="007673B4"/>
    <w:rsid w:val="007973E8"/>
    <w:rsid w:val="007A229C"/>
    <w:rsid w:val="007F217B"/>
    <w:rsid w:val="00814FF0"/>
    <w:rsid w:val="008531D8"/>
    <w:rsid w:val="008A350C"/>
    <w:rsid w:val="00925AC7"/>
    <w:rsid w:val="00944DC9"/>
    <w:rsid w:val="00AC23F5"/>
    <w:rsid w:val="00B138BE"/>
    <w:rsid w:val="00BC7FCC"/>
    <w:rsid w:val="00C03C09"/>
    <w:rsid w:val="00C34F8F"/>
    <w:rsid w:val="00C92393"/>
    <w:rsid w:val="00CB150A"/>
    <w:rsid w:val="00DF75FC"/>
    <w:rsid w:val="00EC4FDA"/>
    <w:rsid w:val="00F270D1"/>
    <w:rsid w:val="00FD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B4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7673B4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673B4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B4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73B4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673B4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B4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B4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B4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B4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B4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B4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B4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B4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B4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B4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B4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B4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B4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7673B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73B4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7673B4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3B4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7673B4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7673B4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7673B4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7673B4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7673B4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7673B4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7673B4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7673B4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7673B4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7673B4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7673B4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7673B4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7673B4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673B4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7673B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7673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7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B4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67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3B4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B4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7673B4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7673B4"/>
    <w:pPr>
      <w:spacing w:after="0" w:line="240" w:lineRule="auto"/>
    </w:pPr>
  </w:style>
  <w:style w:type="paragraph" w:styleId="BlockText">
    <w:name w:val="Block Text"/>
    <w:aliases w:val="Block Quote"/>
    <w:uiPriority w:val="40"/>
    <w:rsid w:val="007673B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7673B4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7673B4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7673B4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7673B4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7673B4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673B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7673B4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7673B4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7673B4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673B4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673B4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7673B4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7673B4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7673B4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7673B4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7673B4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7673B4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7673B4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7673B4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7673B4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7673B4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7673B4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7673B4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7673B4"/>
  </w:style>
  <w:style w:type="paragraph" w:styleId="ListParagraph">
    <w:name w:val="List Paragraph"/>
    <w:basedOn w:val="Normal"/>
    <w:uiPriority w:val="6"/>
    <w:unhideWhenUsed/>
    <w:qFormat/>
    <w:rsid w:val="00192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6A6A5D94CF426496186B36687A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696-D384-42C1-A033-5686B705B26B}"/>
      </w:docPartPr>
      <w:docPartBody>
        <w:p w:rsidR="001C4E7D" w:rsidRDefault="001C4E7D">
          <w:pPr>
            <w:pStyle w:val="7B6A6A5D94CF426496186B36687AD14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794ADC813124CFC9E8E03B1D360D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AD2AC-09A6-424F-822B-E1AEC7C3BCFD}"/>
      </w:docPartPr>
      <w:docPartBody>
        <w:p w:rsidR="001C4E7D" w:rsidRDefault="001C4E7D">
          <w:pPr>
            <w:pStyle w:val="3794ADC813124CFC9E8E03B1D360D8D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4E7D"/>
    <w:rsid w:val="000A25F6"/>
    <w:rsid w:val="000D60B0"/>
    <w:rsid w:val="001C4E7D"/>
    <w:rsid w:val="001F6CED"/>
    <w:rsid w:val="00815719"/>
    <w:rsid w:val="008B4894"/>
    <w:rsid w:val="009623DA"/>
    <w:rsid w:val="00B02F70"/>
    <w:rsid w:val="00CC60BA"/>
    <w:rsid w:val="00D40A76"/>
    <w:rsid w:val="00E67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719"/>
    <w:rPr>
      <w:color w:val="808080"/>
    </w:rPr>
  </w:style>
  <w:style w:type="paragraph" w:customStyle="1" w:styleId="7B6A6A5D94CF426496186B36687AD140">
    <w:name w:val="7B6A6A5D94CF426496186B36687AD140"/>
    <w:rsid w:val="00815719"/>
  </w:style>
  <w:style w:type="paragraph" w:customStyle="1" w:styleId="03715A5E8AC24C728EC9504F98C14C2A">
    <w:name w:val="03715A5E8AC24C728EC9504F98C14C2A"/>
    <w:rsid w:val="00815719"/>
  </w:style>
  <w:style w:type="paragraph" w:customStyle="1" w:styleId="00BC3CE89AD645A0A554649374519357">
    <w:name w:val="00BC3CE89AD645A0A554649374519357"/>
    <w:rsid w:val="00815719"/>
  </w:style>
  <w:style w:type="paragraph" w:customStyle="1" w:styleId="691909477E41440B95652BBC7A198C45">
    <w:name w:val="691909477E41440B95652BBC7A198C45"/>
    <w:rsid w:val="00815719"/>
  </w:style>
  <w:style w:type="paragraph" w:customStyle="1" w:styleId="D9C0A8756A1944BAA7C2B0A93F8D591A">
    <w:name w:val="D9C0A8756A1944BAA7C2B0A93F8D591A"/>
    <w:rsid w:val="00815719"/>
  </w:style>
  <w:style w:type="paragraph" w:customStyle="1" w:styleId="54D30BB68E0B48A4AD8E171098C1A7E7">
    <w:name w:val="54D30BB68E0B48A4AD8E171098C1A7E7"/>
    <w:rsid w:val="00815719"/>
  </w:style>
  <w:style w:type="paragraph" w:customStyle="1" w:styleId="C387B50079A24466987882B03ECCD9E0">
    <w:name w:val="C387B50079A24466987882B03ECCD9E0"/>
    <w:rsid w:val="00815719"/>
  </w:style>
  <w:style w:type="character" w:customStyle="1" w:styleId="SubsectionDateChar1">
    <w:name w:val="Subsection Date Char1"/>
    <w:basedOn w:val="DefaultParagraphFont"/>
    <w:link w:val="SubsectionDate"/>
    <w:rsid w:val="00815719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15719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207EB87E86E149B7939B16E1A6BB7DDD">
    <w:name w:val="207EB87E86E149B7939B16E1A6BB7DDD"/>
    <w:rsid w:val="00815719"/>
  </w:style>
  <w:style w:type="paragraph" w:customStyle="1" w:styleId="DB41BD78AD444299B39F325417F1653F">
    <w:name w:val="DB41BD78AD444299B39F325417F1653F"/>
    <w:rsid w:val="00815719"/>
  </w:style>
  <w:style w:type="paragraph" w:customStyle="1" w:styleId="BDA379EB4BD34AF0A5EEB25C3D6CF581">
    <w:name w:val="BDA379EB4BD34AF0A5EEB25C3D6CF581"/>
    <w:rsid w:val="00815719"/>
  </w:style>
  <w:style w:type="paragraph" w:customStyle="1" w:styleId="1DFD5CB5BF044887A7FA47FB0C0F36D6">
    <w:name w:val="1DFD5CB5BF044887A7FA47FB0C0F36D6"/>
    <w:rsid w:val="00815719"/>
  </w:style>
  <w:style w:type="paragraph" w:customStyle="1" w:styleId="63A4498DB939472D89CCD9ED78552156">
    <w:name w:val="63A4498DB939472D89CCD9ED78552156"/>
    <w:rsid w:val="00815719"/>
  </w:style>
  <w:style w:type="paragraph" w:customStyle="1" w:styleId="22B13F75D58147F4B5C2DE835228BADD">
    <w:name w:val="22B13F75D58147F4B5C2DE835228BADD"/>
    <w:rsid w:val="00815719"/>
  </w:style>
  <w:style w:type="character" w:customStyle="1" w:styleId="subsectiondatechar">
    <w:name w:val="subsectiondatechar"/>
    <w:basedOn w:val="DefaultParagraphFont"/>
    <w:rsid w:val="00815719"/>
  </w:style>
  <w:style w:type="paragraph" w:customStyle="1" w:styleId="D5704DF9B8194B98865059FA40CD808E">
    <w:name w:val="D5704DF9B8194B98865059FA40CD808E"/>
    <w:rsid w:val="00815719"/>
  </w:style>
  <w:style w:type="paragraph" w:customStyle="1" w:styleId="12F70C55F82F4AC79F6C862D296EA5B0">
    <w:name w:val="12F70C55F82F4AC79F6C862D296EA5B0"/>
    <w:rsid w:val="00815719"/>
  </w:style>
  <w:style w:type="paragraph" w:customStyle="1" w:styleId="7BC28574BA384077A7738DCAD6F1D259">
    <w:name w:val="7BC28574BA384077A7738DCAD6F1D259"/>
    <w:rsid w:val="00815719"/>
  </w:style>
  <w:style w:type="paragraph" w:customStyle="1" w:styleId="C383446464474F468C4465A35A8AEFA8">
    <w:name w:val="C383446464474F468C4465A35A8AEFA8"/>
    <w:rsid w:val="00815719"/>
  </w:style>
  <w:style w:type="paragraph" w:customStyle="1" w:styleId="3794ADC813124CFC9E8E03B1D360D8D5">
    <w:name w:val="3794ADC813124CFC9E8E03B1D360D8D5"/>
    <w:rsid w:val="00815719"/>
  </w:style>
  <w:style w:type="paragraph" w:customStyle="1" w:styleId="CC5B289474FC47B5887F47E7215FA1ED">
    <w:name w:val="CC5B289474FC47B5887F47E7215FA1ED"/>
    <w:rsid w:val="00815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CC9574BC-0E75-4610-AD77-688E9AB44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lab06</dc:creator>
  <cp:lastModifiedBy>lab06</cp:lastModifiedBy>
  <cp:revision>2</cp:revision>
  <dcterms:created xsi:type="dcterms:W3CDTF">2016-04-21T07:29:00Z</dcterms:created>
  <dcterms:modified xsi:type="dcterms:W3CDTF">2016-04-21T07:29:00Z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