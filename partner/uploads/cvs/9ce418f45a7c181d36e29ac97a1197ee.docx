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F9" w:rsidRPr="00D013D5" w:rsidRDefault="00F12035" w:rsidP="00D013D5">
      <w:pPr>
        <w:pStyle w:val="Name"/>
      </w:pPr>
      <w:r>
        <w:t>SHANY MATHEW</w:t>
      </w:r>
    </w:p>
    <w:p w:rsidR="00953CF9" w:rsidRDefault="002E41DC" w:rsidP="00914161">
      <w:pPr>
        <w:pStyle w:val="Address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Mobile</w:t>
      </w:r>
      <w:proofErr w:type="gramStart"/>
      <w:r>
        <w:rPr>
          <w:rFonts w:ascii="Arial" w:hAnsi="Arial" w:cs="Arial"/>
        </w:rPr>
        <w:t>:</w:t>
      </w:r>
      <w:r w:rsidR="006C1010">
        <w:rPr>
          <w:rFonts w:ascii="Arial" w:hAnsi="Arial" w:cs="Arial"/>
        </w:rPr>
        <w:t>+</w:t>
      </w:r>
      <w:proofErr w:type="gramEnd"/>
      <w:r w:rsidR="006C1010">
        <w:rPr>
          <w:rFonts w:ascii="Arial" w:hAnsi="Arial" w:cs="Arial"/>
        </w:rPr>
        <w:t>91</w:t>
      </w:r>
      <w:r>
        <w:rPr>
          <w:rFonts w:ascii="Arial" w:hAnsi="Arial" w:cs="Arial"/>
        </w:rPr>
        <w:t>9496325595</w:t>
      </w:r>
      <w:r w:rsidR="000B71A1">
        <w:rPr>
          <w:rFonts w:ascii="Arial" w:hAnsi="Arial" w:cs="Arial"/>
        </w:rPr>
        <w:tab/>
      </w:r>
      <w:r w:rsidR="000B71A1">
        <w:rPr>
          <w:rFonts w:ascii="Arial" w:hAnsi="Arial" w:cs="Arial"/>
        </w:rPr>
        <w:tab/>
      </w:r>
      <w:r w:rsidR="000B71A1">
        <w:rPr>
          <w:rFonts w:ascii="Arial" w:hAnsi="Arial" w:cs="Arial"/>
        </w:rPr>
        <w:tab/>
      </w:r>
      <w:r w:rsidR="000B71A1">
        <w:rPr>
          <w:rFonts w:ascii="Arial" w:hAnsi="Arial" w:cs="Arial"/>
        </w:rPr>
        <w:tab/>
      </w:r>
      <w:r w:rsidR="000B71A1">
        <w:rPr>
          <w:rFonts w:ascii="Arial" w:hAnsi="Arial" w:cs="Arial"/>
        </w:rPr>
        <w:tab/>
      </w:r>
      <w:r w:rsidR="000B71A1">
        <w:rPr>
          <w:rFonts w:ascii="Arial" w:hAnsi="Arial" w:cs="Arial"/>
        </w:rPr>
        <w:tab/>
      </w:r>
      <w:r w:rsidR="00DB110F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</w:t>
      </w:r>
      <w:r w:rsidR="004E40B2">
        <w:rPr>
          <w:rFonts w:ascii="Arial" w:hAnsi="Arial" w:cs="Arial"/>
        </w:rPr>
        <w:t>E</w:t>
      </w:r>
      <w:r w:rsidR="00224A62" w:rsidRPr="00F90B9F">
        <w:rPr>
          <w:rFonts w:ascii="Arial" w:hAnsi="Arial" w:cs="Arial"/>
        </w:rPr>
        <w:t>mail:</w:t>
      </w:r>
      <w:r w:rsidR="00534B64">
        <w:rPr>
          <w:rFonts w:ascii="Arial" w:hAnsi="Arial" w:cs="Arial"/>
        </w:rPr>
        <w:t>mshanyeattickal</w:t>
      </w:r>
      <w:r w:rsidR="006C0CB0" w:rsidRPr="009700F8">
        <w:rPr>
          <w:rFonts w:ascii="Arial" w:hAnsi="Arial" w:cs="Arial"/>
        </w:rPr>
        <w:t>@gmail.com</w:t>
      </w:r>
    </w:p>
    <w:p w:rsidR="006C0CB0" w:rsidRPr="00D47676" w:rsidRDefault="006C0CB0" w:rsidP="00D013D5">
      <w:pPr>
        <w:pStyle w:val="ResumeHeadings"/>
        <w:ind w:left="0"/>
        <w:rPr>
          <w:rFonts w:ascii="Arial" w:eastAsia="MS Mincho" w:hAnsi="Arial" w:cs="Arial"/>
          <w:b w:val="0"/>
          <w:sz w:val="24"/>
          <w:szCs w:val="24"/>
        </w:rPr>
      </w:pPr>
      <w:r w:rsidRPr="00D013D5">
        <w:rPr>
          <w:rFonts w:ascii="Arial" w:eastAsia="MS Mincho" w:hAnsi="Arial" w:cs="Arial"/>
          <w:sz w:val="24"/>
          <w:szCs w:val="24"/>
          <w:shd w:val="clear" w:color="auto" w:fill="DBE5F1" w:themeFill="accent1" w:themeFillTint="33"/>
        </w:rPr>
        <w:t>Objective</w:t>
      </w:r>
    </w:p>
    <w:p w:rsidR="0069280B" w:rsidRDefault="00ED3EA2" w:rsidP="0069280B">
      <w:pPr>
        <w:pStyle w:val="Address"/>
        <w:spacing w:after="240" w:line="360" w:lineRule="auto"/>
        <w:ind w:left="0"/>
        <w:rPr>
          <w:rFonts w:ascii="Arial" w:hAnsi="Arial" w:cs="Arial"/>
          <w:sz w:val="21"/>
          <w:szCs w:val="21"/>
        </w:rPr>
      </w:pPr>
      <w:r w:rsidRPr="00ED3EA2">
        <w:rPr>
          <w:rFonts w:ascii="Arial" w:hAnsi="Arial" w:cs="Arial"/>
          <w:sz w:val="21"/>
          <w:szCs w:val="21"/>
        </w:rPr>
        <w:t>To contribute as a team member in a lively work environment focused on promoting business growth by providing better worth and service</w:t>
      </w:r>
    </w:p>
    <w:p w:rsidR="0000738E" w:rsidRPr="00E5169E" w:rsidRDefault="0000738E" w:rsidP="00D013D5">
      <w:pPr>
        <w:pStyle w:val="ResumeHeadings"/>
        <w:spacing w:before="0"/>
        <w:ind w:left="0"/>
        <w:rPr>
          <w:rFonts w:ascii="Arial" w:eastAsia="MS Mincho" w:hAnsi="Arial" w:cs="Arial"/>
          <w:sz w:val="24"/>
          <w:szCs w:val="24"/>
        </w:rPr>
      </w:pPr>
      <w:r w:rsidRPr="00F90B9F">
        <w:rPr>
          <w:rFonts w:ascii="Arial" w:hAnsi="Arial" w:cs="Arial"/>
          <w:noProof/>
          <w:sz w:val="24"/>
          <w:szCs w:val="24"/>
        </w:rPr>
        <w:t>Technical Skills</w:t>
      </w:r>
    </w:p>
    <w:p w:rsidR="00F12035" w:rsidRDefault="0000738E" w:rsidP="009779B2">
      <w:pPr>
        <w:pStyle w:val="BulletPoint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Programmin</w:t>
      </w:r>
      <w:r w:rsidR="00B33CA0">
        <w:rPr>
          <w:rFonts w:ascii="Arial" w:hAnsi="Arial" w:cs="Arial"/>
        </w:rPr>
        <w:t>g Lang</w:t>
      </w:r>
      <w:r w:rsidR="00F12035">
        <w:rPr>
          <w:rFonts w:ascii="Arial" w:hAnsi="Arial" w:cs="Arial"/>
        </w:rPr>
        <w:t>uage:</w:t>
      </w:r>
      <w:r w:rsidR="00F12035">
        <w:rPr>
          <w:rFonts w:ascii="Arial" w:hAnsi="Arial" w:cs="Arial"/>
        </w:rPr>
        <w:tab/>
      </w:r>
      <w:r w:rsidR="007071F4">
        <w:rPr>
          <w:rFonts w:ascii="Arial" w:hAnsi="Arial" w:cs="Arial"/>
        </w:rPr>
        <w:t xml:space="preserve">     </w:t>
      </w:r>
      <w:r w:rsidR="0048568F">
        <w:rPr>
          <w:rFonts w:ascii="Arial" w:hAnsi="Arial" w:cs="Arial"/>
        </w:rPr>
        <w:t xml:space="preserve">   </w:t>
      </w:r>
      <w:r w:rsidR="00F12035">
        <w:rPr>
          <w:rFonts w:ascii="Arial" w:hAnsi="Arial" w:cs="Arial"/>
        </w:rPr>
        <w:t xml:space="preserve"> </w:t>
      </w:r>
      <w:proofErr w:type="spellStart"/>
      <w:r w:rsidR="00546E82">
        <w:rPr>
          <w:rFonts w:ascii="Arial" w:hAnsi="Arial" w:cs="Arial"/>
        </w:rPr>
        <w:t>PHP,</w:t>
      </w:r>
      <w:r w:rsidR="00F12035">
        <w:rPr>
          <w:rFonts w:ascii="Arial" w:hAnsi="Arial" w:cs="Arial"/>
        </w:rPr>
        <w:t>Codeigniter</w:t>
      </w:r>
      <w:proofErr w:type="spellEnd"/>
      <w:r w:rsidR="00F12035">
        <w:rPr>
          <w:rFonts w:ascii="Arial" w:hAnsi="Arial" w:cs="Arial"/>
        </w:rPr>
        <w:t>,</w:t>
      </w:r>
      <w:r w:rsidR="00546E82">
        <w:rPr>
          <w:rFonts w:ascii="Arial" w:hAnsi="Arial" w:cs="Arial"/>
        </w:rPr>
        <w:t xml:space="preserve"> </w:t>
      </w:r>
      <w:proofErr w:type="spellStart"/>
      <w:r w:rsidR="00546E82">
        <w:rPr>
          <w:rFonts w:ascii="Arial" w:hAnsi="Arial" w:cs="Arial"/>
        </w:rPr>
        <w:t>Yii</w:t>
      </w:r>
      <w:proofErr w:type="spellEnd"/>
      <w:r w:rsidR="00546E82">
        <w:rPr>
          <w:rFonts w:ascii="Arial" w:hAnsi="Arial" w:cs="Arial"/>
        </w:rPr>
        <w:t xml:space="preserve"> framework</w:t>
      </w:r>
      <w:r w:rsidR="00D50AC1">
        <w:rPr>
          <w:rFonts w:ascii="Arial" w:hAnsi="Arial" w:cs="Arial"/>
        </w:rPr>
        <w:t>(</w:t>
      </w:r>
      <w:proofErr w:type="spellStart"/>
      <w:r w:rsidR="00D50AC1">
        <w:rPr>
          <w:rFonts w:ascii="Arial" w:hAnsi="Arial" w:cs="Arial"/>
        </w:rPr>
        <w:t>yii</w:t>
      </w:r>
      <w:proofErr w:type="spellEnd"/>
      <w:r w:rsidR="00D50AC1">
        <w:rPr>
          <w:rFonts w:ascii="Arial" w:hAnsi="Arial" w:cs="Arial"/>
        </w:rPr>
        <w:t xml:space="preserve"> 1.1</w:t>
      </w:r>
      <w:r w:rsidR="00776755">
        <w:rPr>
          <w:rFonts w:ascii="Arial" w:hAnsi="Arial" w:cs="Arial"/>
        </w:rPr>
        <w:t>)</w:t>
      </w:r>
      <w:r w:rsidR="00546E82">
        <w:rPr>
          <w:rFonts w:ascii="Arial" w:hAnsi="Arial" w:cs="Arial"/>
        </w:rPr>
        <w:t xml:space="preserve">, </w:t>
      </w:r>
      <w:r w:rsidR="00F12035">
        <w:rPr>
          <w:rFonts w:ascii="Arial" w:hAnsi="Arial" w:cs="Arial"/>
        </w:rPr>
        <w:t xml:space="preserve"> </w:t>
      </w:r>
      <w:proofErr w:type="spellStart"/>
      <w:r w:rsidR="005D4773">
        <w:rPr>
          <w:rFonts w:ascii="Arial" w:hAnsi="Arial" w:cs="Arial"/>
        </w:rPr>
        <w:t>Laravel</w:t>
      </w:r>
      <w:proofErr w:type="spellEnd"/>
      <w:r w:rsidR="005D4773">
        <w:rPr>
          <w:rFonts w:ascii="Arial" w:hAnsi="Arial" w:cs="Arial"/>
        </w:rPr>
        <w:t>,</w:t>
      </w:r>
      <w:r w:rsidR="00F12035">
        <w:rPr>
          <w:rFonts w:ascii="Arial" w:hAnsi="Arial" w:cs="Arial"/>
        </w:rPr>
        <w:t xml:space="preserve"> </w:t>
      </w:r>
      <w:r w:rsidR="00546E82">
        <w:rPr>
          <w:rFonts w:ascii="Arial" w:hAnsi="Arial" w:cs="Arial"/>
        </w:rPr>
        <w:t xml:space="preserve">Ajax, </w:t>
      </w:r>
    </w:p>
    <w:p w:rsidR="009779B2" w:rsidRDefault="00F12035" w:rsidP="00F12035">
      <w:pPr>
        <w:pStyle w:val="BulletPoints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48568F">
        <w:rPr>
          <w:rFonts w:ascii="Arial" w:hAnsi="Arial" w:cs="Arial"/>
        </w:rPr>
        <w:t xml:space="preserve">                              </w:t>
      </w:r>
      <w:proofErr w:type="spellStart"/>
      <w:r w:rsidR="00546E82">
        <w:rPr>
          <w:rFonts w:ascii="Arial" w:hAnsi="Arial" w:cs="Arial"/>
        </w:rPr>
        <w:t>Jquery</w:t>
      </w:r>
      <w:proofErr w:type="spellEnd"/>
      <w:r w:rsidR="00776755">
        <w:rPr>
          <w:rFonts w:ascii="Arial" w:hAnsi="Arial" w:cs="Arial"/>
        </w:rPr>
        <w:t>,</w:t>
      </w:r>
      <w:r w:rsidR="003D0F65">
        <w:rPr>
          <w:rFonts w:ascii="Arial" w:hAnsi="Arial" w:cs="Arial"/>
        </w:rPr>
        <w:t xml:space="preserve"> </w:t>
      </w:r>
      <w:proofErr w:type="spellStart"/>
      <w:r w:rsidR="0048568F">
        <w:rPr>
          <w:rFonts w:ascii="Arial" w:hAnsi="Arial" w:cs="Arial"/>
        </w:rPr>
        <w:t>Javascript</w:t>
      </w:r>
      <w:proofErr w:type="spellEnd"/>
      <w:r w:rsidR="0048568F">
        <w:rPr>
          <w:rFonts w:ascii="Arial" w:hAnsi="Arial" w:cs="Arial"/>
        </w:rPr>
        <w:t>,</w:t>
      </w:r>
      <w:r w:rsidR="003D0F65">
        <w:rPr>
          <w:rFonts w:ascii="Arial" w:hAnsi="Arial" w:cs="Arial"/>
        </w:rPr>
        <w:t xml:space="preserve"> </w:t>
      </w:r>
      <w:r w:rsidR="0048568F">
        <w:rPr>
          <w:rFonts w:ascii="Arial" w:hAnsi="Arial" w:cs="Arial"/>
        </w:rPr>
        <w:t>Bootstrap</w:t>
      </w:r>
      <w:r w:rsidR="003D0F65">
        <w:rPr>
          <w:rFonts w:ascii="Arial" w:hAnsi="Arial" w:cs="Arial"/>
        </w:rPr>
        <w:t>, HTML</w:t>
      </w:r>
      <w:proofErr w:type="gramStart"/>
      <w:r w:rsidR="003D0F65">
        <w:rPr>
          <w:rFonts w:ascii="Arial" w:hAnsi="Arial" w:cs="Arial"/>
        </w:rPr>
        <w:t>,CSS</w:t>
      </w:r>
      <w:proofErr w:type="gramEnd"/>
      <w:r w:rsidR="0048568F">
        <w:rPr>
          <w:rFonts w:ascii="Arial" w:hAnsi="Arial" w:cs="Arial"/>
        </w:rPr>
        <w:t>.</w:t>
      </w:r>
    </w:p>
    <w:p w:rsidR="00961053" w:rsidRDefault="00546E82" w:rsidP="00546E82">
      <w:pPr>
        <w:pStyle w:val="BulletPoints"/>
        <w:numPr>
          <w:ilvl w:val="0"/>
          <w:numId w:val="0"/>
        </w:numPr>
        <w:ind w:left="4320"/>
        <w:rPr>
          <w:rFonts w:ascii="Arial" w:hAnsi="Arial" w:cs="Arial"/>
        </w:rPr>
      </w:pPr>
      <w:r>
        <w:rPr>
          <w:rFonts w:ascii="Arial" w:hAnsi="Arial" w:cs="Arial"/>
        </w:rPr>
        <w:t>Basic kno</w:t>
      </w:r>
      <w:r w:rsidR="00B5178D">
        <w:rPr>
          <w:rFonts w:ascii="Arial" w:hAnsi="Arial" w:cs="Arial"/>
        </w:rPr>
        <w:t>wledge in C, C++, Java</w:t>
      </w:r>
      <w:r w:rsidR="007700F2">
        <w:rPr>
          <w:rFonts w:ascii="Arial" w:hAnsi="Arial" w:cs="Arial"/>
        </w:rPr>
        <w:t>, a</w:t>
      </w:r>
      <w:r w:rsidR="00F37954">
        <w:rPr>
          <w:rFonts w:ascii="Arial" w:hAnsi="Arial" w:cs="Arial"/>
        </w:rPr>
        <w:t>nd</w:t>
      </w:r>
      <w:r w:rsidR="003C5E3F">
        <w:rPr>
          <w:rFonts w:ascii="Arial" w:hAnsi="Arial" w:cs="Arial"/>
        </w:rPr>
        <w:t xml:space="preserve">, </w:t>
      </w:r>
      <w:proofErr w:type="spellStart"/>
      <w:r w:rsidR="003C5E3F">
        <w:rPr>
          <w:rFonts w:ascii="Arial" w:hAnsi="Arial" w:cs="Arial"/>
        </w:rPr>
        <w:t>Git</w:t>
      </w:r>
      <w:proofErr w:type="spellEnd"/>
      <w:r w:rsidR="003C5E3F">
        <w:rPr>
          <w:rFonts w:ascii="Arial" w:hAnsi="Arial" w:cs="Arial"/>
        </w:rPr>
        <w:t xml:space="preserve"> version control</w:t>
      </w:r>
    </w:p>
    <w:p w:rsidR="001E35DF" w:rsidRDefault="0000738E" w:rsidP="001E35DF">
      <w:pPr>
        <w:pStyle w:val="BulletPoints"/>
        <w:numPr>
          <w:ilvl w:val="0"/>
          <w:numId w:val="21"/>
        </w:numPr>
        <w:rPr>
          <w:rFonts w:ascii="Arial" w:hAnsi="Arial" w:cs="Arial"/>
        </w:rPr>
      </w:pPr>
      <w:r w:rsidRPr="001E35DF">
        <w:rPr>
          <w:rFonts w:ascii="Arial" w:hAnsi="Arial" w:cs="Arial"/>
        </w:rPr>
        <w:t>Database</w:t>
      </w:r>
      <w:r w:rsidRPr="001E35DF">
        <w:rPr>
          <w:rFonts w:ascii="Arial" w:hAnsi="Arial" w:cs="Arial"/>
        </w:rPr>
        <w:tab/>
      </w:r>
      <w:r w:rsidRPr="001E35DF">
        <w:rPr>
          <w:rFonts w:ascii="Arial" w:hAnsi="Arial" w:cs="Arial"/>
        </w:rPr>
        <w:tab/>
      </w:r>
      <w:r w:rsidRPr="001E35DF">
        <w:rPr>
          <w:rFonts w:ascii="Arial" w:hAnsi="Arial" w:cs="Arial"/>
        </w:rPr>
        <w:tab/>
        <w:t>:</w:t>
      </w:r>
      <w:r w:rsidRPr="001E35DF">
        <w:rPr>
          <w:rFonts w:ascii="Arial" w:hAnsi="Arial" w:cs="Arial"/>
        </w:rPr>
        <w:tab/>
      </w:r>
      <w:r w:rsidR="00546E82">
        <w:rPr>
          <w:rFonts w:ascii="Arial" w:hAnsi="Arial" w:cs="Arial"/>
        </w:rPr>
        <w:t>MY</w:t>
      </w:r>
      <w:r w:rsidRPr="001E35DF">
        <w:rPr>
          <w:rFonts w:ascii="Arial" w:hAnsi="Arial" w:cs="Arial"/>
        </w:rPr>
        <w:t>SQL</w:t>
      </w:r>
    </w:p>
    <w:p w:rsidR="00ED6738" w:rsidRPr="00B5178D" w:rsidRDefault="0000738E" w:rsidP="0069280B">
      <w:pPr>
        <w:pStyle w:val="BulletPoints"/>
        <w:numPr>
          <w:ilvl w:val="0"/>
          <w:numId w:val="21"/>
        </w:numPr>
        <w:spacing w:after="240"/>
        <w:rPr>
          <w:rFonts w:ascii="Arial" w:hAnsi="Arial" w:cs="Arial"/>
        </w:rPr>
      </w:pPr>
      <w:r w:rsidRPr="001E35DF">
        <w:rPr>
          <w:rFonts w:ascii="Arial" w:eastAsia="MS Mincho" w:hAnsi="Arial" w:cs="Arial"/>
        </w:rPr>
        <w:t>Operating Systems</w:t>
      </w:r>
      <w:r w:rsidRPr="001E35DF">
        <w:rPr>
          <w:rFonts w:ascii="Arial" w:eastAsia="MS Mincho" w:hAnsi="Arial" w:cs="Arial"/>
        </w:rPr>
        <w:tab/>
      </w:r>
      <w:r w:rsidR="00495EEE" w:rsidRPr="001E35DF">
        <w:rPr>
          <w:rFonts w:ascii="Arial" w:eastAsia="MS Mincho" w:hAnsi="Arial" w:cs="Arial"/>
        </w:rPr>
        <w:tab/>
      </w:r>
      <w:r w:rsidRPr="001E35DF">
        <w:rPr>
          <w:rFonts w:ascii="Arial" w:eastAsia="MS Mincho" w:hAnsi="Arial" w:cs="Arial"/>
        </w:rPr>
        <w:t>:</w:t>
      </w:r>
      <w:r w:rsidRPr="001E35DF">
        <w:rPr>
          <w:rFonts w:ascii="Arial" w:eastAsia="MS Mincho" w:hAnsi="Arial" w:cs="Arial"/>
        </w:rPr>
        <w:tab/>
        <w:t>Windows, Linux</w:t>
      </w:r>
    </w:p>
    <w:p w:rsidR="00B5178D" w:rsidRPr="001E35DF" w:rsidRDefault="00B5178D" w:rsidP="0069280B">
      <w:pPr>
        <w:pStyle w:val="BulletPoints"/>
        <w:numPr>
          <w:ilvl w:val="0"/>
          <w:numId w:val="21"/>
        </w:numPr>
        <w:spacing w:after="240"/>
        <w:rPr>
          <w:rFonts w:ascii="Arial" w:hAnsi="Arial" w:cs="Arial"/>
        </w:rPr>
      </w:pPr>
      <w:r>
        <w:rPr>
          <w:rFonts w:ascii="Arial" w:eastAsia="MS Mincho" w:hAnsi="Arial" w:cs="Arial"/>
        </w:rPr>
        <w:t xml:space="preserve">Content management :                      </w:t>
      </w:r>
      <w:proofErr w:type="spellStart"/>
      <w:r>
        <w:rPr>
          <w:rFonts w:ascii="Arial" w:eastAsia="MS Mincho" w:hAnsi="Arial" w:cs="Arial"/>
        </w:rPr>
        <w:t>Wordpress</w:t>
      </w:r>
      <w:proofErr w:type="spellEnd"/>
    </w:p>
    <w:p w:rsidR="001E35DF" w:rsidRPr="00DB110F" w:rsidRDefault="00D26917" w:rsidP="00DB110F">
      <w:pPr>
        <w:pStyle w:val="ResumeHeadings"/>
        <w:spacing w:before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 Curri</w:t>
      </w:r>
      <w:r w:rsidR="0000738E" w:rsidRPr="00576A15">
        <w:rPr>
          <w:rFonts w:ascii="Arial" w:hAnsi="Arial" w:cs="Arial"/>
          <w:sz w:val="24"/>
          <w:szCs w:val="24"/>
        </w:rPr>
        <w:t>cular Activities</w:t>
      </w:r>
    </w:p>
    <w:p w:rsidR="001E35DF" w:rsidRDefault="00225E2D" w:rsidP="001E35DF">
      <w:pPr>
        <w:pStyle w:val="BulletPoints"/>
        <w:numPr>
          <w:ilvl w:val="0"/>
          <w:numId w:val="22"/>
        </w:num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MCA &amp; IT association (M</w:t>
      </w:r>
      <w:r w:rsidR="00360524" w:rsidRPr="001E35DF">
        <w:rPr>
          <w:rFonts w:ascii="Arial" w:eastAsia="MS Mincho" w:hAnsi="Arial" w:cs="Arial"/>
        </w:rPr>
        <w:t>ITS) member</w:t>
      </w:r>
    </w:p>
    <w:p w:rsidR="00F12035" w:rsidRDefault="004349EC" w:rsidP="004349EC">
      <w:pPr>
        <w:pStyle w:val="BulletPoints"/>
        <w:numPr>
          <w:ilvl w:val="0"/>
          <w:numId w:val="22"/>
        </w:numPr>
        <w:spacing w:after="240"/>
        <w:rPr>
          <w:rFonts w:ascii="Arial" w:eastAsia="MS Mincho" w:hAnsi="Arial" w:cs="Arial"/>
        </w:rPr>
      </w:pPr>
      <w:r w:rsidRPr="001E35DF">
        <w:rPr>
          <w:rFonts w:ascii="Arial" w:eastAsia="MS Mincho" w:hAnsi="Arial" w:cs="Arial"/>
        </w:rPr>
        <w:t>Participated in college Arts fest</w:t>
      </w:r>
    </w:p>
    <w:p w:rsidR="00346A08" w:rsidRPr="004349EC" w:rsidRDefault="00346A08" w:rsidP="004349EC">
      <w:pPr>
        <w:pStyle w:val="BulletPoints"/>
        <w:numPr>
          <w:ilvl w:val="0"/>
          <w:numId w:val="22"/>
        </w:numPr>
        <w:spacing w:after="24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Interested in writing </w:t>
      </w:r>
      <w:proofErr w:type="spellStart"/>
      <w:r>
        <w:rPr>
          <w:rFonts w:ascii="Arial" w:eastAsia="MS Mincho" w:hAnsi="Arial" w:cs="Arial"/>
        </w:rPr>
        <w:t>articles</w:t>
      </w:r>
      <w:proofErr w:type="gramStart"/>
      <w:r>
        <w:rPr>
          <w:rFonts w:ascii="Arial" w:eastAsia="MS Mincho" w:hAnsi="Arial" w:cs="Arial"/>
        </w:rPr>
        <w:t>,drawing,and</w:t>
      </w:r>
      <w:proofErr w:type="spellEnd"/>
      <w:proofErr w:type="gramEnd"/>
      <w:r>
        <w:rPr>
          <w:rFonts w:ascii="Arial" w:eastAsia="MS Mincho" w:hAnsi="Arial" w:cs="Arial"/>
        </w:rPr>
        <w:t xml:space="preserve"> won prizes.</w:t>
      </w:r>
    </w:p>
    <w:p w:rsidR="002F1532" w:rsidRPr="00576A15" w:rsidRDefault="0042198C" w:rsidP="00D013D5">
      <w:pPr>
        <w:pStyle w:val="ResumeHeadings"/>
        <w:spacing w:before="0"/>
        <w:ind w:left="0"/>
        <w:rPr>
          <w:rFonts w:ascii="Arial" w:hAnsi="Arial" w:cs="Arial"/>
          <w:sz w:val="24"/>
          <w:szCs w:val="24"/>
        </w:rPr>
      </w:pPr>
      <w:r w:rsidRPr="0042198C">
        <w:rPr>
          <w:rFonts w:ascii="Arial" w:hAnsi="Arial" w:cs="Arial"/>
          <w:sz w:val="24"/>
          <w:szCs w:val="24"/>
        </w:rPr>
        <w:t xml:space="preserve">Educational </w:t>
      </w:r>
      <w:r w:rsidR="00FE3BD9">
        <w:rPr>
          <w:rFonts w:ascii="Arial" w:hAnsi="Arial" w:cs="Arial"/>
          <w:sz w:val="24"/>
          <w:szCs w:val="24"/>
        </w:rPr>
        <w:t>qualification</w:t>
      </w:r>
      <w:r w:rsidR="00FE3BB1">
        <w:rPr>
          <w:rFonts w:ascii="Arial" w:hAnsi="Arial" w:cs="Arial"/>
          <w:sz w:val="24"/>
          <w:szCs w:val="24"/>
        </w:rPr>
        <w:t>s</w:t>
      </w:r>
      <w:r w:rsidR="00FE3BD9">
        <w:rPr>
          <w:rFonts w:ascii="Arial" w:hAnsi="Arial" w:cs="Arial"/>
          <w:sz w:val="24"/>
          <w:szCs w:val="24"/>
        </w:rPr>
        <w:t>-</w:t>
      </w:r>
    </w:p>
    <w:p w:rsidR="00984004" w:rsidRPr="00984004" w:rsidRDefault="00F12035" w:rsidP="0098400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MCA(Masters in </w:t>
      </w:r>
      <w:r w:rsidR="00B5178D">
        <w:rPr>
          <w:rFonts w:ascii="Arial" w:hAnsi="Arial" w:cs="Arial"/>
          <w:sz w:val="21"/>
          <w:szCs w:val="21"/>
        </w:rPr>
        <w:t>computer application) (2011-2014</w:t>
      </w:r>
      <w:r w:rsidR="00984004" w:rsidRPr="00984004">
        <w:rPr>
          <w:rFonts w:ascii="Arial" w:hAnsi="Arial" w:cs="Arial"/>
          <w:sz w:val="21"/>
          <w:szCs w:val="21"/>
        </w:rPr>
        <w:t>)</w:t>
      </w:r>
    </w:p>
    <w:p w:rsidR="00984004" w:rsidRPr="00984004" w:rsidRDefault="00984004" w:rsidP="00984004">
      <w:pPr>
        <w:pStyle w:val="ListParagraph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984004">
        <w:rPr>
          <w:rFonts w:ascii="Arial" w:hAnsi="Arial" w:cs="Arial"/>
          <w:sz w:val="21"/>
          <w:szCs w:val="21"/>
        </w:rPr>
        <w:t xml:space="preserve">Institution </w:t>
      </w:r>
      <w:r>
        <w:rPr>
          <w:rFonts w:ascii="Arial" w:hAnsi="Arial" w:cs="Arial"/>
          <w:sz w:val="21"/>
          <w:szCs w:val="21"/>
        </w:rPr>
        <w:tab/>
      </w:r>
      <w:r w:rsidRPr="00984004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ab/>
      </w:r>
      <w:proofErr w:type="spellStart"/>
      <w:r w:rsidR="00B5178D">
        <w:rPr>
          <w:rFonts w:ascii="Arial" w:hAnsi="Arial" w:cs="Arial"/>
          <w:sz w:val="21"/>
          <w:szCs w:val="21"/>
        </w:rPr>
        <w:t>Amal</w:t>
      </w:r>
      <w:proofErr w:type="spellEnd"/>
      <w:r w:rsidR="00B5178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5178D">
        <w:rPr>
          <w:rFonts w:ascii="Arial" w:hAnsi="Arial" w:cs="Arial"/>
          <w:sz w:val="21"/>
          <w:szCs w:val="21"/>
        </w:rPr>
        <w:t>Jyothi</w:t>
      </w:r>
      <w:proofErr w:type="spellEnd"/>
      <w:r w:rsidR="00B5178D">
        <w:rPr>
          <w:rFonts w:ascii="Arial" w:hAnsi="Arial" w:cs="Arial"/>
          <w:sz w:val="21"/>
          <w:szCs w:val="21"/>
        </w:rPr>
        <w:t xml:space="preserve"> college of </w:t>
      </w:r>
      <w:proofErr w:type="spellStart"/>
      <w:r w:rsidR="00B5178D">
        <w:rPr>
          <w:rFonts w:ascii="Arial" w:hAnsi="Arial" w:cs="Arial"/>
          <w:sz w:val="21"/>
          <w:szCs w:val="21"/>
        </w:rPr>
        <w:t>engineering</w:t>
      </w:r>
      <w:proofErr w:type="gramStart"/>
      <w:r w:rsidR="00B5178D">
        <w:rPr>
          <w:rFonts w:ascii="Arial" w:hAnsi="Arial" w:cs="Arial"/>
          <w:sz w:val="21"/>
          <w:szCs w:val="21"/>
        </w:rPr>
        <w:t>,kanjirappally</w:t>
      </w:r>
      <w:proofErr w:type="spellEnd"/>
      <w:proofErr w:type="gramEnd"/>
    </w:p>
    <w:p w:rsidR="00984004" w:rsidRDefault="00984004" w:rsidP="00984004">
      <w:pPr>
        <w:pStyle w:val="ListParagraph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984004">
        <w:rPr>
          <w:rFonts w:ascii="Arial" w:hAnsi="Arial" w:cs="Arial"/>
          <w:sz w:val="21"/>
          <w:szCs w:val="21"/>
        </w:rPr>
        <w:t xml:space="preserve">University </w:t>
      </w:r>
      <w:r>
        <w:rPr>
          <w:rFonts w:ascii="Arial" w:hAnsi="Arial" w:cs="Arial"/>
          <w:sz w:val="21"/>
          <w:szCs w:val="21"/>
        </w:rPr>
        <w:tab/>
      </w:r>
      <w:r w:rsidRPr="00984004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ab/>
      </w:r>
      <w:r w:rsidR="00414B36">
        <w:rPr>
          <w:rFonts w:ascii="Arial" w:hAnsi="Arial" w:cs="Arial"/>
          <w:sz w:val="21"/>
          <w:szCs w:val="21"/>
        </w:rPr>
        <w:t>Mahatma Gandhi University</w:t>
      </w:r>
    </w:p>
    <w:p w:rsidR="006F4E25" w:rsidRDefault="00116BD1" w:rsidP="006F4E25">
      <w:pPr>
        <w:pStyle w:val="ListParagraph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Aggregate</w:t>
      </w:r>
      <w:r>
        <w:rPr>
          <w:rFonts w:ascii="Arial" w:hAnsi="Arial" w:cs="Arial"/>
          <w:sz w:val="21"/>
          <w:szCs w:val="21"/>
        </w:rPr>
        <w:tab/>
        <w:t xml:space="preserve"> : </w:t>
      </w:r>
      <w:r>
        <w:rPr>
          <w:rFonts w:ascii="Arial" w:hAnsi="Arial" w:cs="Arial"/>
          <w:sz w:val="21"/>
          <w:szCs w:val="21"/>
        </w:rPr>
        <w:tab/>
      </w:r>
      <w:r w:rsidR="00414B36">
        <w:rPr>
          <w:rFonts w:ascii="Arial" w:hAnsi="Arial" w:cs="Arial"/>
          <w:sz w:val="21"/>
          <w:szCs w:val="21"/>
        </w:rPr>
        <w:t>74.5%</w:t>
      </w:r>
    </w:p>
    <w:p w:rsidR="00C454B1" w:rsidRPr="00984004" w:rsidRDefault="00C454B1" w:rsidP="00C454B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BCA(Bachelo</w:t>
      </w:r>
      <w:r w:rsidR="00B5178D">
        <w:rPr>
          <w:rFonts w:ascii="Arial" w:hAnsi="Arial" w:cs="Arial"/>
          <w:sz w:val="21"/>
          <w:szCs w:val="21"/>
        </w:rPr>
        <w:t>r in computer application) (2008-2011</w:t>
      </w:r>
      <w:r w:rsidRPr="00984004">
        <w:rPr>
          <w:rFonts w:ascii="Arial" w:hAnsi="Arial" w:cs="Arial"/>
          <w:sz w:val="21"/>
          <w:szCs w:val="21"/>
        </w:rPr>
        <w:t>)</w:t>
      </w:r>
    </w:p>
    <w:p w:rsidR="00C454B1" w:rsidRPr="00984004" w:rsidRDefault="00C454B1" w:rsidP="00C454B1">
      <w:pPr>
        <w:pStyle w:val="ListParagraph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984004">
        <w:rPr>
          <w:rFonts w:ascii="Arial" w:hAnsi="Arial" w:cs="Arial"/>
          <w:sz w:val="21"/>
          <w:szCs w:val="21"/>
        </w:rPr>
        <w:t xml:space="preserve">Institution </w:t>
      </w:r>
      <w:r>
        <w:rPr>
          <w:rFonts w:ascii="Arial" w:hAnsi="Arial" w:cs="Arial"/>
          <w:sz w:val="21"/>
          <w:szCs w:val="21"/>
        </w:rPr>
        <w:tab/>
      </w:r>
      <w:r w:rsidRPr="00984004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ab/>
        <w:t xml:space="preserve">MES </w:t>
      </w:r>
      <w:proofErr w:type="spellStart"/>
      <w:r>
        <w:rPr>
          <w:rFonts w:ascii="Arial" w:hAnsi="Arial" w:cs="Arial"/>
          <w:sz w:val="21"/>
          <w:szCs w:val="21"/>
        </w:rPr>
        <w:t>College</w:t>
      </w:r>
      <w:proofErr w:type="gramStart"/>
      <w:r>
        <w:rPr>
          <w:rFonts w:ascii="Arial" w:hAnsi="Arial" w:cs="Arial"/>
          <w:sz w:val="21"/>
          <w:szCs w:val="21"/>
        </w:rPr>
        <w:t>,Erumely</w:t>
      </w:r>
      <w:proofErr w:type="spellEnd"/>
      <w:proofErr w:type="gramEnd"/>
    </w:p>
    <w:p w:rsidR="00C454B1" w:rsidRDefault="00C454B1" w:rsidP="00C454B1">
      <w:pPr>
        <w:pStyle w:val="ListParagraph"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984004">
        <w:rPr>
          <w:rFonts w:ascii="Arial" w:hAnsi="Arial" w:cs="Arial"/>
          <w:sz w:val="21"/>
          <w:szCs w:val="21"/>
        </w:rPr>
        <w:t xml:space="preserve">University </w:t>
      </w:r>
      <w:r>
        <w:rPr>
          <w:rFonts w:ascii="Arial" w:hAnsi="Arial" w:cs="Arial"/>
          <w:sz w:val="21"/>
          <w:szCs w:val="21"/>
        </w:rPr>
        <w:tab/>
      </w:r>
      <w:r w:rsidRPr="00984004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ab/>
        <w:t>Mahatma Gandhi University</w:t>
      </w:r>
    </w:p>
    <w:p w:rsidR="00C454B1" w:rsidRDefault="00B5178D" w:rsidP="00C454B1">
      <w:pPr>
        <w:pStyle w:val="ListParagraph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Aggregate</w:t>
      </w:r>
      <w:r>
        <w:rPr>
          <w:rFonts w:ascii="Arial" w:hAnsi="Arial" w:cs="Arial"/>
          <w:sz w:val="21"/>
          <w:szCs w:val="21"/>
        </w:rPr>
        <w:tab/>
        <w:t xml:space="preserve"> : </w:t>
      </w:r>
      <w:r>
        <w:rPr>
          <w:rFonts w:ascii="Arial" w:hAnsi="Arial" w:cs="Arial"/>
          <w:sz w:val="21"/>
          <w:szCs w:val="21"/>
        </w:rPr>
        <w:tab/>
        <w:t>64</w:t>
      </w:r>
      <w:r w:rsidR="00C454B1">
        <w:rPr>
          <w:rFonts w:ascii="Arial" w:hAnsi="Arial" w:cs="Arial"/>
          <w:sz w:val="21"/>
          <w:szCs w:val="21"/>
        </w:rPr>
        <w:t>%</w:t>
      </w:r>
    </w:p>
    <w:p w:rsidR="00C454B1" w:rsidRDefault="00C454B1" w:rsidP="006F4E25">
      <w:pPr>
        <w:pStyle w:val="ListParagraph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1"/>
          <w:szCs w:val="21"/>
        </w:rPr>
      </w:pPr>
    </w:p>
    <w:p w:rsidR="00C454B1" w:rsidRDefault="00C454B1" w:rsidP="006F4E25">
      <w:pPr>
        <w:pStyle w:val="ListParagraph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1"/>
          <w:szCs w:val="21"/>
        </w:rPr>
      </w:pPr>
    </w:p>
    <w:p w:rsidR="006F4E25" w:rsidRPr="00576A15" w:rsidRDefault="00FB4A9C" w:rsidP="006F4E25">
      <w:pPr>
        <w:pStyle w:val="ResumeHeadings"/>
        <w:spacing w:before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</w:t>
      </w:r>
      <w:r w:rsidR="006F4E25">
        <w:rPr>
          <w:rFonts w:ascii="Arial" w:hAnsi="Arial" w:cs="Arial"/>
          <w:sz w:val="24"/>
          <w:szCs w:val="24"/>
        </w:rPr>
        <w:t>nce</w:t>
      </w:r>
    </w:p>
    <w:p w:rsidR="005677B3" w:rsidRDefault="001D048B" w:rsidP="000552C7">
      <w:pPr>
        <w:pStyle w:val="ListParagraph"/>
        <w:autoSpaceDE w:val="0"/>
        <w:autoSpaceDN w:val="0"/>
        <w:adjustRightInd w:val="0"/>
        <w:spacing w:after="240" w:line="360" w:lineRule="auto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 </w:t>
      </w:r>
      <w:r w:rsidR="005677B3">
        <w:rPr>
          <w:rFonts w:ascii="Arial" w:hAnsi="Arial" w:cs="Arial"/>
          <w:sz w:val="21"/>
          <w:szCs w:val="21"/>
        </w:rPr>
        <w:t>Years experience</w:t>
      </w:r>
      <w:r w:rsidR="0016742E">
        <w:rPr>
          <w:rFonts w:ascii="Arial" w:hAnsi="Arial" w:cs="Arial"/>
          <w:sz w:val="21"/>
          <w:szCs w:val="21"/>
        </w:rPr>
        <w:t>.</w:t>
      </w:r>
    </w:p>
    <w:p w:rsidR="00BE6C16" w:rsidRDefault="00BE6C16" w:rsidP="00BE6C16">
      <w:pPr>
        <w:pStyle w:val="ListParagraph"/>
        <w:autoSpaceDE w:val="0"/>
        <w:autoSpaceDN w:val="0"/>
        <w:adjustRightInd w:val="0"/>
        <w:spacing w:after="240" w:line="360" w:lineRule="auto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S/W Engineer </w:t>
      </w:r>
      <w:proofErr w:type="gramStart"/>
      <w:r>
        <w:rPr>
          <w:rFonts w:ascii="Arial" w:hAnsi="Arial" w:cs="Arial"/>
          <w:sz w:val="21"/>
          <w:szCs w:val="21"/>
        </w:rPr>
        <w:t xml:space="preserve">at </w:t>
      </w:r>
      <w:r w:rsidR="00F12035">
        <w:rPr>
          <w:rFonts w:ascii="Arial" w:hAnsi="Arial" w:cs="Arial"/>
          <w:sz w:val="21"/>
          <w:szCs w:val="21"/>
        </w:rPr>
        <w:t xml:space="preserve"> JIK</w:t>
      </w:r>
      <w:proofErr w:type="gramEnd"/>
      <w:r w:rsidR="00F12035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12035">
        <w:rPr>
          <w:rFonts w:ascii="Arial" w:hAnsi="Arial" w:cs="Arial"/>
          <w:sz w:val="21"/>
          <w:szCs w:val="21"/>
        </w:rPr>
        <w:t>infotech</w:t>
      </w:r>
      <w:proofErr w:type="spellEnd"/>
      <w:r w:rsidR="00F12035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12035">
        <w:rPr>
          <w:rFonts w:ascii="Arial" w:hAnsi="Arial" w:cs="Arial"/>
          <w:sz w:val="21"/>
          <w:szCs w:val="21"/>
        </w:rPr>
        <w:t>pvt</w:t>
      </w:r>
      <w:proofErr w:type="spellEnd"/>
      <w:r w:rsidR="00F12035">
        <w:rPr>
          <w:rFonts w:ascii="Arial" w:hAnsi="Arial" w:cs="Arial"/>
          <w:sz w:val="21"/>
          <w:szCs w:val="21"/>
        </w:rPr>
        <w:t xml:space="preserve"> </w:t>
      </w:r>
      <w:r w:rsidR="00DC5D2C">
        <w:rPr>
          <w:rFonts w:ascii="Arial" w:hAnsi="Arial" w:cs="Arial"/>
          <w:sz w:val="21"/>
          <w:szCs w:val="21"/>
        </w:rPr>
        <w:t>.</w:t>
      </w:r>
      <w:r w:rsidR="00F12035">
        <w:rPr>
          <w:rFonts w:ascii="Arial" w:hAnsi="Arial" w:cs="Arial"/>
          <w:sz w:val="21"/>
          <w:szCs w:val="21"/>
        </w:rPr>
        <w:t>limited(</w:t>
      </w:r>
      <w:r>
        <w:rPr>
          <w:rFonts w:ascii="Arial" w:hAnsi="Arial" w:cs="Arial"/>
          <w:sz w:val="21"/>
          <w:szCs w:val="21"/>
        </w:rPr>
        <w:t xml:space="preserve"> current</w:t>
      </w:r>
      <w:r w:rsidR="00F12035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.</w:t>
      </w:r>
    </w:p>
    <w:p w:rsidR="006F4E25" w:rsidRPr="000552C7" w:rsidRDefault="000552C7" w:rsidP="000552C7">
      <w:pPr>
        <w:pStyle w:val="ListParagraph"/>
        <w:autoSpaceDE w:val="0"/>
        <w:autoSpaceDN w:val="0"/>
        <w:adjustRightInd w:val="0"/>
        <w:spacing w:after="240" w:line="360" w:lineRule="auto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S/W Engineer at </w:t>
      </w:r>
      <w:proofErr w:type="spellStart"/>
      <w:r>
        <w:rPr>
          <w:rFonts w:ascii="Arial" w:hAnsi="Arial" w:cs="Arial"/>
          <w:sz w:val="21"/>
          <w:szCs w:val="21"/>
        </w:rPr>
        <w:t>Zyntegra</w:t>
      </w:r>
      <w:proofErr w:type="spellEnd"/>
      <w:r>
        <w:rPr>
          <w:rFonts w:ascii="Arial" w:hAnsi="Arial" w:cs="Arial"/>
          <w:sz w:val="21"/>
          <w:szCs w:val="21"/>
        </w:rPr>
        <w:t xml:space="preserve"> Solu</w:t>
      </w:r>
      <w:r w:rsidR="002E42CE">
        <w:rPr>
          <w:rFonts w:ascii="Arial" w:hAnsi="Arial" w:cs="Arial"/>
          <w:sz w:val="21"/>
          <w:szCs w:val="21"/>
        </w:rPr>
        <w:t>tions (9</w:t>
      </w:r>
      <w:r w:rsidR="00E05248">
        <w:rPr>
          <w:rFonts w:ascii="Arial" w:hAnsi="Arial" w:cs="Arial"/>
          <w:sz w:val="21"/>
          <w:szCs w:val="21"/>
        </w:rPr>
        <w:t xml:space="preserve"> </w:t>
      </w:r>
      <w:r w:rsidR="00165564">
        <w:rPr>
          <w:rFonts w:ascii="Arial" w:hAnsi="Arial" w:cs="Arial"/>
          <w:sz w:val="21"/>
          <w:szCs w:val="21"/>
        </w:rPr>
        <w:t>months</w:t>
      </w:r>
      <w:r>
        <w:rPr>
          <w:rFonts w:ascii="Arial" w:hAnsi="Arial" w:cs="Arial"/>
          <w:sz w:val="21"/>
          <w:szCs w:val="21"/>
        </w:rPr>
        <w:t>).</w:t>
      </w:r>
    </w:p>
    <w:p w:rsidR="000414B3" w:rsidRPr="00F90B9F" w:rsidRDefault="004E25DA" w:rsidP="00D013D5">
      <w:pPr>
        <w:pStyle w:val="ResumeHeadings"/>
        <w:spacing w:before="0" w:after="0" w:line="276" w:lineRule="auto"/>
        <w:ind w:left="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lastRenderedPageBreak/>
        <w:t>Education</w:t>
      </w:r>
      <w:r w:rsidR="005373E3">
        <w:rPr>
          <w:rFonts w:ascii="Arial" w:eastAsia="MS Mincho" w:hAnsi="Arial" w:cs="Arial"/>
          <w:sz w:val="24"/>
          <w:szCs w:val="24"/>
        </w:rPr>
        <w:t xml:space="preserve"> in school</w:t>
      </w:r>
      <w:r w:rsidR="00964A24">
        <w:rPr>
          <w:rFonts w:ascii="Arial" w:eastAsia="MS Mincho" w:hAnsi="Arial" w:cs="Arial"/>
          <w:sz w:val="24"/>
          <w:szCs w:val="24"/>
        </w:rPr>
        <w:t xml:space="preserve">: </w:t>
      </w:r>
    </w:p>
    <w:tbl>
      <w:tblPr>
        <w:tblpPr w:leftFromText="180" w:rightFromText="180" w:vertAnchor="text" w:horzAnchor="margin" w:tblpXSpec="center" w:tblpY="203"/>
        <w:tblW w:w="9601" w:type="dxa"/>
        <w:tblCellMar>
          <w:left w:w="115" w:type="dxa"/>
          <w:right w:w="115" w:type="dxa"/>
        </w:tblCellMar>
        <w:tblLook w:val="0000"/>
      </w:tblPr>
      <w:tblGrid>
        <w:gridCol w:w="2029"/>
        <w:gridCol w:w="2262"/>
        <w:gridCol w:w="3667"/>
        <w:gridCol w:w="675"/>
        <w:gridCol w:w="968"/>
      </w:tblGrid>
      <w:tr w:rsidR="0084761F" w:rsidRPr="003B130C" w:rsidTr="00F1203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40BF5" w:rsidRPr="003B130C" w:rsidRDefault="00940BF5" w:rsidP="00940BF5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Examination</w:t>
            </w:r>
            <w:r w:rsidR="00944BD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40BF5" w:rsidRPr="003B130C" w:rsidRDefault="00940BF5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BF5" w:rsidRPr="003B130C" w:rsidRDefault="00940BF5" w:rsidP="00557616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  <w:r w:rsidR="00944BD9">
              <w:rPr>
                <w:rFonts w:ascii="Arial" w:hAnsi="Arial" w:cs="Arial"/>
              </w:rPr>
              <w:t>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40BF5" w:rsidRPr="003B130C" w:rsidRDefault="00940BF5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BF5" w:rsidRPr="003B130C" w:rsidRDefault="00940BF5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% Marks</w:t>
            </w:r>
          </w:p>
        </w:tc>
      </w:tr>
      <w:tr w:rsidR="0084761F" w:rsidRPr="003B130C" w:rsidTr="00F12035">
        <w:trPr>
          <w:trHeight w:val="4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1082" w:rsidRPr="003B130C" w:rsidRDefault="00741082" w:rsidP="00741082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XII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1082" w:rsidRPr="003B130C" w:rsidRDefault="007676EB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SCHSS,Ranny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082" w:rsidRPr="003B130C" w:rsidRDefault="0084761F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84761F">
              <w:rPr>
                <w:rFonts w:ascii="Arial" w:hAnsi="Arial" w:cs="Arial"/>
                <w:bCs/>
                <w:lang w:val="en-GB"/>
              </w:rPr>
              <w:t>Board of  HSE Gov. of Kerala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1082" w:rsidRPr="003B130C" w:rsidRDefault="00741082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082" w:rsidRPr="003B130C" w:rsidRDefault="007676EB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4761F" w:rsidRPr="003B130C" w:rsidTr="00F12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1082" w:rsidRPr="003B130C" w:rsidRDefault="00741082" w:rsidP="00741082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1082" w:rsidRPr="003B130C" w:rsidRDefault="007676EB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Bethany </w:t>
            </w:r>
            <w:proofErr w:type="spellStart"/>
            <w:r>
              <w:rPr>
                <w:rFonts w:ascii="Arial" w:hAnsi="Arial" w:cs="Arial"/>
              </w:rPr>
              <w:t>GHSS.Perunad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082" w:rsidRPr="003B130C" w:rsidRDefault="0084761F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84761F">
              <w:rPr>
                <w:rFonts w:ascii="Arial" w:hAnsi="Arial" w:cs="Arial"/>
                <w:bCs/>
                <w:lang w:val="en-GB"/>
              </w:rPr>
              <w:t>Board of Public Examination Gov. of Kerala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1082" w:rsidRPr="003B130C" w:rsidRDefault="00741082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B130C">
              <w:rPr>
                <w:rFonts w:ascii="Arial" w:hAnsi="Arial" w:cs="Arial"/>
              </w:rPr>
              <w:t>2006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082" w:rsidRPr="003B130C" w:rsidRDefault="0084761F" w:rsidP="001E35DF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676EB">
              <w:rPr>
                <w:rFonts w:ascii="Arial" w:hAnsi="Arial" w:cs="Arial"/>
              </w:rPr>
              <w:t>0</w:t>
            </w:r>
          </w:p>
        </w:tc>
      </w:tr>
    </w:tbl>
    <w:p w:rsidR="00EC58A2" w:rsidRDefault="00EC58A2" w:rsidP="00F40D21">
      <w:pPr>
        <w:pStyle w:val="BulletPoints"/>
        <w:numPr>
          <w:ilvl w:val="0"/>
          <w:numId w:val="0"/>
        </w:numPr>
        <w:rPr>
          <w:rFonts w:ascii="Arial" w:hAnsi="Arial" w:cs="Arial"/>
        </w:rPr>
      </w:pPr>
    </w:p>
    <w:p w:rsidR="0089592A" w:rsidRPr="00E5169E" w:rsidRDefault="0089592A" w:rsidP="00F40D21">
      <w:pPr>
        <w:pStyle w:val="BulletPoints"/>
        <w:numPr>
          <w:ilvl w:val="0"/>
          <w:numId w:val="0"/>
        </w:numPr>
        <w:rPr>
          <w:rFonts w:ascii="Arial" w:hAnsi="Arial" w:cs="Arial"/>
        </w:rPr>
      </w:pPr>
    </w:p>
    <w:p w:rsidR="00D67323" w:rsidRPr="00F90B9F" w:rsidRDefault="00D67323" w:rsidP="00D013D5">
      <w:pPr>
        <w:pStyle w:val="ResumeHeadings"/>
        <w:spacing w:before="0"/>
        <w:ind w:left="0"/>
        <w:rPr>
          <w:rFonts w:ascii="Arial" w:hAnsi="Arial" w:cs="Arial"/>
          <w:sz w:val="24"/>
          <w:szCs w:val="24"/>
        </w:rPr>
      </w:pPr>
      <w:r w:rsidRPr="00F90B9F">
        <w:rPr>
          <w:rFonts w:ascii="Arial" w:hAnsi="Arial" w:cs="Arial"/>
          <w:sz w:val="24"/>
          <w:szCs w:val="24"/>
        </w:rPr>
        <w:t>Personal Qualities</w:t>
      </w:r>
    </w:p>
    <w:p w:rsidR="007D7EB5" w:rsidRDefault="00D967CC" w:rsidP="007D7EB5">
      <w:pPr>
        <w:pStyle w:val="BulletPoints"/>
        <w:numPr>
          <w:ilvl w:val="0"/>
          <w:numId w:val="24"/>
        </w:numPr>
        <w:rPr>
          <w:rFonts w:ascii="Arial" w:hAnsi="Arial" w:cs="Arial"/>
        </w:rPr>
      </w:pPr>
      <w:r w:rsidRPr="00D967CC">
        <w:rPr>
          <w:rFonts w:ascii="Arial" w:hAnsi="Arial" w:cs="Arial"/>
        </w:rPr>
        <w:t>self-motivated</w:t>
      </w:r>
    </w:p>
    <w:p w:rsidR="0089592A" w:rsidRPr="0089592A" w:rsidRDefault="0089592A" w:rsidP="0089592A">
      <w:pPr>
        <w:pStyle w:val="BulletPoints"/>
        <w:numPr>
          <w:ilvl w:val="0"/>
          <w:numId w:val="2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7D7EB5">
        <w:rPr>
          <w:rFonts w:ascii="Arial" w:hAnsi="Arial" w:cs="Arial"/>
        </w:rPr>
        <w:t>ositive attitude</w:t>
      </w:r>
    </w:p>
    <w:p w:rsidR="007D7EB5" w:rsidRDefault="00AA1CB9" w:rsidP="007D7EB5">
      <w:pPr>
        <w:pStyle w:val="BulletPoints"/>
        <w:numPr>
          <w:ilvl w:val="0"/>
          <w:numId w:val="24"/>
        </w:numPr>
        <w:rPr>
          <w:rFonts w:ascii="Arial" w:hAnsi="Arial" w:cs="Arial"/>
        </w:rPr>
      </w:pPr>
      <w:r w:rsidRPr="007D7EB5">
        <w:rPr>
          <w:rFonts w:ascii="Arial" w:hAnsi="Arial" w:cs="Arial"/>
        </w:rPr>
        <w:t>g</w:t>
      </w:r>
      <w:r w:rsidR="00D67323" w:rsidRPr="007D7EB5">
        <w:rPr>
          <w:rFonts w:ascii="Arial" w:hAnsi="Arial" w:cs="Arial"/>
        </w:rPr>
        <w:t>ood communication skills</w:t>
      </w:r>
    </w:p>
    <w:p w:rsidR="007D7EB5" w:rsidRDefault="000912E5" w:rsidP="007D7EB5">
      <w:pPr>
        <w:pStyle w:val="BulletPoints"/>
        <w:numPr>
          <w:ilvl w:val="0"/>
          <w:numId w:val="24"/>
        </w:numPr>
        <w:rPr>
          <w:rFonts w:ascii="Arial" w:hAnsi="Arial" w:cs="Arial"/>
        </w:rPr>
      </w:pPr>
      <w:r w:rsidRPr="007D7EB5">
        <w:rPr>
          <w:rFonts w:ascii="Arial" w:hAnsi="Arial" w:cs="Arial"/>
        </w:rPr>
        <w:t>good team player</w:t>
      </w:r>
    </w:p>
    <w:p w:rsidR="004F7351" w:rsidRDefault="004F7351" w:rsidP="007D7EB5">
      <w:pPr>
        <w:pStyle w:val="BulletPoints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finds excitement in work</w:t>
      </w:r>
    </w:p>
    <w:p w:rsidR="0019649A" w:rsidRPr="007D7EB5" w:rsidRDefault="0019649A" w:rsidP="0019649A">
      <w:pPr>
        <w:pStyle w:val="BulletPoints"/>
        <w:numPr>
          <w:ilvl w:val="0"/>
          <w:numId w:val="0"/>
        </w:numPr>
        <w:spacing w:after="240"/>
        <w:ind w:left="1080" w:hanging="360"/>
        <w:rPr>
          <w:rFonts w:ascii="Arial" w:hAnsi="Arial" w:cs="Arial"/>
        </w:rPr>
      </w:pPr>
    </w:p>
    <w:p w:rsidR="00010FA6" w:rsidRPr="00BE0986" w:rsidRDefault="00E95960" w:rsidP="00D013D5">
      <w:pPr>
        <w:pStyle w:val="ResumeHeadings"/>
        <w:spacing w:before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 Projects</w:t>
      </w:r>
    </w:p>
    <w:p w:rsidR="00F12035" w:rsidRDefault="00F12035" w:rsidP="00F12035">
      <w:pPr>
        <w:widowControl w:val="0"/>
        <w:autoSpaceDE w:val="0"/>
        <w:autoSpaceDN w:val="0"/>
        <w:adjustRightInd w:val="0"/>
        <w:spacing w:line="221" w:lineRule="exact"/>
        <w:rPr>
          <w:rFonts w:ascii="Times New Roman" w:hAnsi="Times New Roman"/>
          <w:sz w:val="24"/>
        </w:rPr>
      </w:pPr>
    </w:p>
    <w:p w:rsidR="00F12035" w:rsidRDefault="00F12035" w:rsidP="00F12035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Title: </w:t>
      </w:r>
      <w:r>
        <w:rPr>
          <w:rFonts w:ascii="Times New Roman" w:hAnsi="Times New Roman"/>
          <w:b/>
          <w:bCs/>
        </w:rPr>
        <w:t>SPORTS LEAGUE MANAGEMENT SYSTEM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F12035" w:rsidRDefault="00F12035" w:rsidP="00F12035">
      <w:pPr>
        <w:widowControl w:val="0"/>
        <w:autoSpaceDE w:val="0"/>
        <w:autoSpaceDN w:val="0"/>
        <w:adjustRightInd w:val="0"/>
        <w:spacing w:line="291" w:lineRule="exact"/>
        <w:rPr>
          <w:rFonts w:ascii="Times New Roman" w:hAnsi="Times New Roman"/>
          <w:sz w:val="24"/>
        </w:rPr>
      </w:pPr>
    </w:p>
    <w:p w:rsidR="00F12035" w:rsidRDefault="00F12035" w:rsidP="00F12035">
      <w:pPr>
        <w:widowControl w:val="0"/>
        <w:overflowPunct w:val="0"/>
        <w:autoSpaceDE w:val="0"/>
        <w:autoSpaceDN w:val="0"/>
        <w:adjustRightInd w:val="0"/>
        <w:spacing w:line="391" w:lineRule="auto"/>
        <w:ind w:left="480" w:right="2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Description: </w:t>
      </w:r>
      <w:r>
        <w:rPr>
          <w:rFonts w:ascii="Times New Roman" w:hAnsi="Times New Roman"/>
          <w:sz w:val="24"/>
        </w:rPr>
        <w:t>This project is developed for to manage different sports leagues.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This project is developed using PHP and also this project is done using ASP.NET.</w:t>
      </w:r>
    </w:p>
    <w:p w:rsidR="00F12035" w:rsidRDefault="00F12035" w:rsidP="00F12035">
      <w:pPr>
        <w:widowControl w:val="0"/>
        <w:autoSpaceDE w:val="0"/>
        <w:autoSpaceDN w:val="0"/>
        <w:adjustRightInd w:val="0"/>
        <w:spacing w:line="109" w:lineRule="exact"/>
        <w:rPr>
          <w:rFonts w:ascii="Times New Roman" w:hAnsi="Times New Roman"/>
          <w:sz w:val="24"/>
        </w:rPr>
      </w:pPr>
    </w:p>
    <w:p w:rsidR="00F12035" w:rsidRDefault="00F12035" w:rsidP="00F12035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Title</w:t>
      </w:r>
      <w:r>
        <w:rPr>
          <w:rFonts w:ascii="Times New Roman" w:hAnsi="Times New Roman"/>
          <w:b/>
          <w:bCs/>
        </w:rPr>
        <w:t>:HOSTEL</w:t>
      </w:r>
      <w:proofErr w:type="spellEnd"/>
      <w:r>
        <w:rPr>
          <w:rFonts w:ascii="Times New Roman" w:hAnsi="Times New Roman"/>
          <w:b/>
          <w:bCs/>
        </w:rPr>
        <w:t xml:space="preserve"> MANAGEMENT SYSTEM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F12035" w:rsidRDefault="00F12035" w:rsidP="00F12035">
      <w:pPr>
        <w:widowControl w:val="0"/>
        <w:autoSpaceDE w:val="0"/>
        <w:autoSpaceDN w:val="0"/>
        <w:adjustRightInd w:val="0"/>
        <w:spacing w:line="286" w:lineRule="exact"/>
        <w:rPr>
          <w:rFonts w:ascii="Times New Roman" w:hAnsi="Times New Roman"/>
          <w:sz w:val="24"/>
        </w:rPr>
      </w:pPr>
    </w:p>
    <w:p w:rsidR="00F12035" w:rsidRDefault="00F12035" w:rsidP="00F12035">
      <w:pPr>
        <w:widowControl w:val="0"/>
        <w:overflowPunct w:val="0"/>
        <w:autoSpaceDE w:val="0"/>
        <w:autoSpaceDN w:val="0"/>
        <w:adjustRightInd w:val="0"/>
        <w:spacing w:line="214" w:lineRule="auto"/>
        <w:ind w:left="420" w:right="6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Description: </w:t>
      </w:r>
      <w:r>
        <w:rPr>
          <w:rFonts w:ascii="Times New Roman" w:hAnsi="Times New Roman"/>
          <w:sz w:val="24"/>
        </w:rPr>
        <w:t xml:space="preserve">This project helps to handle the all functionalities of a </w:t>
      </w:r>
      <w:proofErr w:type="spellStart"/>
      <w:r>
        <w:rPr>
          <w:rFonts w:ascii="Times New Roman" w:hAnsi="Times New Roman"/>
          <w:sz w:val="24"/>
        </w:rPr>
        <w:t>hostel.This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project is done in VB.</w:t>
      </w:r>
    </w:p>
    <w:p w:rsidR="00F12035" w:rsidRDefault="00F12035" w:rsidP="00F12035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Title</w:t>
      </w:r>
      <w:r>
        <w:rPr>
          <w:rFonts w:ascii="Times New Roman" w:hAnsi="Times New Roman"/>
          <w:b/>
          <w:bCs/>
        </w:rPr>
        <w:t>:AUCTION</w:t>
      </w:r>
      <w:proofErr w:type="spellEnd"/>
      <w:r>
        <w:rPr>
          <w:rFonts w:ascii="Times New Roman" w:hAnsi="Times New Roman"/>
          <w:b/>
          <w:bCs/>
        </w:rPr>
        <w:t xml:space="preserve"> MANAGEMENT SYSTEM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F12035" w:rsidRDefault="00F12035" w:rsidP="00F12035">
      <w:pPr>
        <w:widowControl w:val="0"/>
        <w:autoSpaceDE w:val="0"/>
        <w:autoSpaceDN w:val="0"/>
        <w:adjustRightInd w:val="0"/>
        <w:spacing w:line="286" w:lineRule="exact"/>
        <w:rPr>
          <w:rFonts w:ascii="Times New Roman" w:hAnsi="Times New Roman"/>
          <w:sz w:val="24"/>
        </w:rPr>
      </w:pPr>
    </w:p>
    <w:p w:rsidR="00F12035" w:rsidRDefault="00F12035" w:rsidP="00F12035">
      <w:pPr>
        <w:widowControl w:val="0"/>
        <w:overflowPunct w:val="0"/>
        <w:autoSpaceDE w:val="0"/>
        <w:autoSpaceDN w:val="0"/>
        <w:adjustRightInd w:val="0"/>
        <w:spacing w:line="214" w:lineRule="auto"/>
        <w:ind w:left="420" w:right="6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Description: </w:t>
      </w:r>
      <w:r>
        <w:rPr>
          <w:rFonts w:ascii="Times New Roman" w:hAnsi="Times New Roman"/>
          <w:sz w:val="24"/>
        </w:rPr>
        <w:t xml:space="preserve">This project helps to handle both forward and reverse </w:t>
      </w:r>
      <w:proofErr w:type="spellStart"/>
      <w:r>
        <w:rPr>
          <w:rFonts w:ascii="Times New Roman" w:hAnsi="Times New Roman"/>
          <w:sz w:val="24"/>
        </w:rPr>
        <w:t>auctions.This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project is done using </w:t>
      </w:r>
      <w:proofErr w:type="spellStart"/>
      <w:r>
        <w:rPr>
          <w:rFonts w:ascii="Times New Roman" w:hAnsi="Times New Roman"/>
          <w:sz w:val="24"/>
        </w:rPr>
        <w:t>Codegniter</w:t>
      </w:r>
      <w:proofErr w:type="spellEnd"/>
      <w:r>
        <w:rPr>
          <w:rFonts w:ascii="Times New Roman" w:hAnsi="Times New Roman"/>
          <w:sz w:val="24"/>
        </w:rPr>
        <w:t>.</w:t>
      </w:r>
    </w:p>
    <w:p w:rsidR="0089592A" w:rsidRPr="007D7EB5" w:rsidRDefault="0089592A" w:rsidP="0089592A">
      <w:pPr>
        <w:pStyle w:val="BulletPoints"/>
        <w:numPr>
          <w:ilvl w:val="0"/>
          <w:numId w:val="0"/>
        </w:numPr>
        <w:spacing w:after="240"/>
        <w:ind w:left="1080" w:hanging="360"/>
        <w:rPr>
          <w:rFonts w:ascii="Arial" w:hAnsi="Arial" w:cs="Arial"/>
        </w:rPr>
      </w:pPr>
    </w:p>
    <w:p w:rsidR="001D7986" w:rsidRPr="0089592A" w:rsidRDefault="0089592A" w:rsidP="0089592A">
      <w:pPr>
        <w:pStyle w:val="ResumeHeadings"/>
        <w:spacing w:before="0"/>
        <w:ind w:left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Company  Projects</w:t>
      </w:r>
      <w:proofErr w:type="gramEnd"/>
    </w:p>
    <w:p w:rsidR="0089592A" w:rsidRDefault="0089592A" w:rsidP="0089592A">
      <w:pPr>
        <w:pStyle w:val="JobTitlebold"/>
        <w:shd w:val="clear" w:color="auto" w:fill="FFFFFF" w:themeFill="background1"/>
        <w:ind w:left="720"/>
        <w:rPr>
          <w:rFonts w:ascii="Arial" w:hAnsi="Arial" w:cs="Arial"/>
        </w:rPr>
      </w:pPr>
    </w:p>
    <w:p w:rsidR="00281D4D" w:rsidRDefault="0089592A" w:rsidP="00281D4D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Tidsskillnad.nu</w:t>
      </w:r>
      <w:r w:rsidR="001F6061">
        <w:t>(</w:t>
      </w:r>
      <w:hyperlink r:id="rId10" w:history="1">
        <w:r w:rsidR="00281D4D" w:rsidRPr="00D2444D">
          <w:rPr>
            <w:rStyle w:val="Hyperlink"/>
            <w:rFonts w:ascii="Arial" w:hAnsi="Arial" w:cs="Arial"/>
          </w:rPr>
          <w:t>http://tidsskillnad.nu/</w:t>
        </w:r>
      </w:hyperlink>
      <w:r w:rsidR="00281D4D">
        <w:rPr>
          <w:rFonts w:ascii="Arial" w:hAnsi="Arial" w:cs="Arial"/>
        </w:rPr>
        <w:t>)</w:t>
      </w:r>
    </w:p>
    <w:p w:rsidR="0089592A" w:rsidRPr="00281D4D" w:rsidRDefault="00281D4D" w:rsidP="00281D4D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proofErr w:type="gramStart"/>
      <w:r w:rsidRPr="00281D4D">
        <w:rPr>
          <w:rFonts w:ascii="Arial" w:hAnsi="Arial" w:cs="Arial"/>
          <w:b w:val="0"/>
          <w:sz w:val="21"/>
          <w:szCs w:val="21"/>
        </w:rPr>
        <w:t xml:space="preserve">A Swedish site to get difference in </w:t>
      </w:r>
      <w:proofErr w:type="spellStart"/>
      <w:r w:rsidRPr="00281D4D">
        <w:rPr>
          <w:rFonts w:ascii="Arial" w:hAnsi="Arial" w:cs="Arial"/>
          <w:b w:val="0"/>
          <w:sz w:val="21"/>
          <w:szCs w:val="21"/>
        </w:rPr>
        <w:t>timezone</w:t>
      </w:r>
      <w:proofErr w:type="spellEnd"/>
      <w:r w:rsidRPr="00281D4D">
        <w:rPr>
          <w:rFonts w:ascii="Arial" w:hAnsi="Arial" w:cs="Arial"/>
          <w:b w:val="0"/>
          <w:sz w:val="21"/>
          <w:szCs w:val="21"/>
        </w:rPr>
        <w:t xml:space="preserve"> between various Countries and </w:t>
      </w:r>
      <w:r w:rsidR="003C25BA" w:rsidRPr="00281D4D">
        <w:rPr>
          <w:rFonts w:ascii="Arial" w:hAnsi="Arial" w:cs="Arial"/>
          <w:b w:val="0"/>
          <w:sz w:val="21"/>
          <w:szCs w:val="21"/>
        </w:rPr>
        <w:t>cities.</w:t>
      </w:r>
      <w:proofErr w:type="gramEnd"/>
      <w:r w:rsidR="003C25BA" w:rsidRPr="00281D4D">
        <w:rPr>
          <w:rFonts w:ascii="Arial" w:hAnsi="Arial" w:cs="Arial"/>
          <w:b w:val="0"/>
          <w:sz w:val="21"/>
          <w:szCs w:val="21"/>
        </w:rPr>
        <w:t xml:space="preserve"> The</w:t>
      </w:r>
      <w:r w:rsidRPr="00281D4D">
        <w:rPr>
          <w:rFonts w:ascii="Arial" w:hAnsi="Arial" w:cs="Arial"/>
          <w:b w:val="0"/>
          <w:sz w:val="21"/>
          <w:szCs w:val="21"/>
        </w:rPr>
        <w:t xml:space="preserve"> project is done in </w:t>
      </w:r>
      <w:proofErr w:type="spellStart"/>
      <w:r w:rsidRPr="00281D4D">
        <w:rPr>
          <w:rFonts w:ascii="Arial" w:hAnsi="Arial" w:cs="Arial"/>
          <w:b w:val="0"/>
          <w:sz w:val="21"/>
          <w:szCs w:val="21"/>
        </w:rPr>
        <w:t>Yii</w:t>
      </w:r>
      <w:proofErr w:type="spellEnd"/>
      <w:r w:rsidRPr="00281D4D">
        <w:rPr>
          <w:rFonts w:ascii="Arial" w:hAnsi="Arial" w:cs="Arial"/>
          <w:b w:val="0"/>
          <w:sz w:val="21"/>
          <w:szCs w:val="21"/>
        </w:rPr>
        <w:t xml:space="preserve"> framework</w:t>
      </w:r>
      <w:r w:rsidR="001F6061" w:rsidRPr="00281D4D">
        <w:rPr>
          <w:rFonts w:ascii="Arial" w:hAnsi="Arial" w:cs="Arial"/>
          <w:b w:val="0"/>
          <w:sz w:val="21"/>
          <w:szCs w:val="21"/>
        </w:rPr>
        <w:t>.</w:t>
      </w:r>
    </w:p>
    <w:p w:rsidR="001F6061" w:rsidRDefault="001F6061" w:rsidP="0089592A">
      <w:pPr>
        <w:pStyle w:val="ListParagraph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:rsidR="001F6061" w:rsidRDefault="00281D4D" w:rsidP="00281D4D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81D4D">
        <w:rPr>
          <w:rFonts w:ascii="Arial" w:hAnsi="Arial" w:cs="Arial"/>
        </w:rPr>
        <w:t>esebokningen.se</w:t>
      </w:r>
      <w:r>
        <w:rPr>
          <w:rFonts w:ascii="Arial" w:hAnsi="Arial" w:cs="Arial"/>
        </w:rPr>
        <w:t xml:space="preserve"> (</w:t>
      </w:r>
      <w:hyperlink r:id="rId11" w:history="1">
        <w:r w:rsidRPr="00D2444D">
          <w:rPr>
            <w:rStyle w:val="Hyperlink"/>
            <w:rFonts w:ascii="Arial" w:hAnsi="Arial" w:cs="Arial"/>
          </w:rPr>
          <w:t>http://www.resebokningen.se/</w:t>
        </w:r>
      </w:hyperlink>
      <w:r>
        <w:rPr>
          <w:rFonts w:ascii="Arial" w:hAnsi="Arial" w:cs="Arial"/>
        </w:rPr>
        <w:t>)</w:t>
      </w:r>
    </w:p>
    <w:p w:rsidR="001F2226" w:rsidRDefault="00281D4D" w:rsidP="001F2226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 responsive mobile version of the original site </w:t>
      </w:r>
      <w:proofErr w:type="spellStart"/>
      <w:r w:rsidRPr="00281D4D">
        <w:rPr>
          <w:rFonts w:ascii="Arial" w:hAnsi="Arial" w:cs="Arial"/>
          <w:b w:val="0"/>
        </w:rPr>
        <w:t>resebokningen.se</w:t>
      </w:r>
      <w:r>
        <w:rPr>
          <w:rFonts w:ascii="Arial" w:hAnsi="Arial" w:cs="Arial"/>
          <w:b w:val="0"/>
        </w:rPr>
        <w:t>.Done</w:t>
      </w:r>
      <w:proofErr w:type="spellEnd"/>
      <w:r>
        <w:rPr>
          <w:rFonts w:ascii="Arial" w:hAnsi="Arial" w:cs="Arial"/>
          <w:b w:val="0"/>
        </w:rPr>
        <w:t xml:space="preserve"> </w:t>
      </w:r>
      <w:proofErr w:type="gramStart"/>
      <w:r w:rsidR="003C25BA">
        <w:rPr>
          <w:rFonts w:ascii="Arial" w:hAnsi="Arial" w:cs="Arial"/>
          <w:b w:val="0"/>
        </w:rPr>
        <w:t>With</w:t>
      </w:r>
      <w:proofErr w:type="gramEnd"/>
      <w:r w:rsidR="003C25BA">
        <w:rPr>
          <w:rFonts w:ascii="Arial" w:hAnsi="Arial" w:cs="Arial"/>
          <w:b w:val="0"/>
        </w:rPr>
        <w:t xml:space="preserve"> bootstrap and </w:t>
      </w:r>
      <w:proofErr w:type="spellStart"/>
      <w:r w:rsidR="003C25BA">
        <w:rPr>
          <w:rFonts w:ascii="Arial" w:hAnsi="Arial" w:cs="Arial"/>
          <w:b w:val="0"/>
        </w:rPr>
        <w:t>Php</w:t>
      </w:r>
      <w:proofErr w:type="spellEnd"/>
      <w:r w:rsidR="003C25BA">
        <w:rPr>
          <w:rFonts w:ascii="Arial" w:hAnsi="Arial" w:cs="Arial"/>
          <w:b w:val="0"/>
        </w:rPr>
        <w:t>.</w:t>
      </w:r>
    </w:p>
    <w:p w:rsidR="00992269" w:rsidRPr="003C25BA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Oddsers</w:t>
      </w:r>
      <w:proofErr w:type="spellEnd"/>
      <w:r>
        <w:rPr>
          <w:rFonts w:ascii="Arial" w:hAnsi="Arial" w:cs="Arial"/>
        </w:rPr>
        <w:t xml:space="preserve"> (</w:t>
      </w:r>
      <w:r w:rsidRPr="00596594">
        <w:rPr>
          <w:rFonts w:ascii="Arial" w:hAnsi="Arial" w:cs="Arial"/>
        </w:rPr>
        <w:t>http://india.oddsers.com</w:t>
      </w:r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 xml:space="preserve">A Football live betting site having live scorecard using </w:t>
      </w:r>
      <w:proofErr w:type="spellStart"/>
      <w:r>
        <w:rPr>
          <w:rFonts w:ascii="Arial" w:hAnsi="Arial" w:cs="Arial"/>
          <w:b w:val="0"/>
        </w:rPr>
        <w:t>Yii</w:t>
      </w:r>
      <w:proofErr w:type="spellEnd"/>
      <w:r>
        <w:rPr>
          <w:rFonts w:ascii="Arial" w:hAnsi="Arial" w:cs="Arial"/>
          <w:b w:val="0"/>
        </w:rPr>
        <w:t xml:space="preserve"> and It is under development.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I have done the full admin control in this site.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992269" w:rsidRPr="003C25BA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UltimatePm</w:t>
      </w:r>
      <w:proofErr w:type="spellEnd"/>
      <w:r>
        <w:rPr>
          <w:rFonts w:ascii="Arial" w:hAnsi="Arial" w:cs="Arial"/>
        </w:rPr>
        <w:t xml:space="preserve"> (</w:t>
      </w:r>
      <w:r w:rsidRPr="006B785B">
        <w:rPr>
          <w:rFonts w:ascii="Arial" w:hAnsi="Arial" w:cs="Arial"/>
        </w:rPr>
        <w:t>http://ultimatepm.net/</w:t>
      </w:r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 Complete Project Management System of users having different roles. The frontend of the application is done in </w:t>
      </w:r>
      <w:proofErr w:type="spellStart"/>
      <w:r>
        <w:rPr>
          <w:rFonts w:ascii="Arial" w:hAnsi="Arial" w:cs="Arial"/>
          <w:b w:val="0"/>
        </w:rPr>
        <w:t>wordpress</w:t>
      </w:r>
      <w:proofErr w:type="spellEnd"/>
      <w:r>
        <w:rPr>
          <w:rFonts w:ascii="Arial" w:hAnsi="Arial" w:cs="Arial"/>
          <w:b w:val="0"/>
        </w:rPr>
        <w:t>.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992269" w:rsidRPr="003C25BA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Skrroll</w:t>
      </w:r>
      <w:proofErr w:type="spellEnd"/>
      <w:r>
        <w:rPr>
          <w:rFonts w:ascii="Arial" w:hAnsi="Arial" w:cs="Arial"/>
        </w:rPr>
        <w:t xml:space="preserve"> (</w:t>
      </w:r>
      <w:r w:rsidRPr="00776755">
        <w:rPr>
          <w:rFonts w:ascii="Arial" w:hAnsi="Arial" w:cs="Arial"/>
        </w:rPr>
        <w:t>http://getworkmap.com/</w:t>
      </w:r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 Complete Visitor management System for </w:t>
      </w:r>
      <w:proofErr w:type="spellStart"/>
      <w:r>
        <w:rPr>
          <w:rFonts w:ascii="Arial" w:hAnsi="Arial" w:cs="Arial"/>
          <w:b w:val="0"/>
        </w:rPr>
        <w:t>Companies.</w:t>
      </w:r>
      <w:r w:rsidRPr="00A412B8">
        <w:rPr>
          <w:rFonts w:ascii="Arial" w:hAnsi="Arial" w:cs="Arial"/>
          <w:b w:val="0"/>
        </w:rPr>
        <w:t>The</w:t>
      </w:r>
      <w:proofErr w:type="spellEnd"/>
      <w:r w:rsidRPr="00A412B8">
        <w:rPr>
          <w:rFonts w:ascii="Arial" w:hAnsi="Arial" w:cs="Arial"/>
          <w:b w:val="0"/>
        </w:rPr>
        <w:t xml:space="preserve"> Employee - Contacts sync automatically as meetings take </w:t>
      </w:r>
      <w:proofErr w:type="spellStart"/>
      <w:r w:rsidRPr="00A412B8">
        <w:rPr>
          <w:rFonts w:ascii="Arial" w:hAnsi="Arial" w:cs="Arial"/>
          <w:b w:val="0"/>
        </w:rPr>
        <w:t>place.</w:t>
      </w:r>
      <w:r>
        <w:rPr>
          <w:rFonts w:ascii="Arial" w:hAnsi="Arial" w:cs="Arial"/>
          <w:b w:val="0"/>
        </w:rPr>
        <w:t>The</w:t>
      </w:r>
      <w:proofErr w:type="spellEnd"/>
      <w:r>
        <w:rPr>
          <w:rFonts w:ascii="Arial" w:hAnsi="Arial" w:cs="Arial"/>
          <w:b w:val="0"/>
        </w:rPr>
        <w:t xml:space="preserve"> frontend of the application in Yii2.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992269" w:rsidRPr="003C25BA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Oddsium</w:t>
      </w:r>
      <w:proofErr w:type="spellEnd"/>
      <w:r>
        <w:rPr>
          <w:rFonts w:ascii="Arial" w:hAnsi="Arial" w:cs="Arial"/>
        </w:rPr>
        <w:t>(</w:t>
      </w:r>
      <w:r w:rsidRPr="00207570">
        <w:rPr>
          <w:rFonts w:ascii="Arial" w:hAnsi="Arial" w:cs="Arial"/>
        </w:rPr>
        <w:t>http://oddsium.com/</w:t>
      </w:r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Site for the mobile application </w:t>
      </w:r>
      <w:proofErr w:type="spellStart"/>
      <w:r>
        <w:rPr>
          <w:rFonts w:ascii="Arial" w:hAnsi="Arial" w:cs="Arial"/>
          <w:b w:val="0"/>
        </w:rPr>
        <w:t>oddsium.</w:t>
      </w:r>
      <w:r w:rsidRPr="00CB64F3">
        <w:rPr>
          <w:rFonts w:ascii="Arial" w:hAnsi="Arial" w:cs="Arial"/>
          <w:b w:val="0"/>
        </w:rPr>
        <w:t>a</w:t>
      </w:r>
      <w:proofErr w:type="spellEnd"/>
      <w:r w:rsidRPr="00CB64F3">
        <w:rPr>
          <w:rFonts w:ascii="Arial" w:hAnsi="Arial" w:cs="Arial"/>
          <w:b w:val="0"/>
        </w:rPr>
        <w:t xml:space="preserve"> one-stop-shop for bet</w:t>
      </w:r>
      <w:r>
        <w:rPr>
          <w:rFonts w:ascii="Arial" w:hAnsi="Arial" w:cs="Arial"/>
          <w:b w:val="0"/>
        </w:rPr>
        <w:t xml:space="preserve">ting that make your game easier. It’s done in </w:t>
      </w:r>
      <w:proofErr w:type="spellStart"/>
      <w:r>
        <w:rPr>
          <w:rFonts w:ascii="Arial" w:hAnsi="Arial" w:cs="Arial"/>
          <w:b w:val="0"/>
        </w:rPr>
        <w:t>wordpress</w:t>
      </w:r>
      <w:proofErr w:type="spellEnd"/>
      <w:r>
        <w:rPr>
          <w:rFonts w:ascii="Arial" w:hAnsi="Arial" w:cs="Arial"/>
          <w:b w:val="0"/>
        </w:rPr>
        <w:t>.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992269" w:rsidRPr="003C25BA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Dreambuilders</w:t>
      </w:r>
      <w:proofErr w:type="spellEnd"/>
      <w:r>
        <w:rPr>
          <w:rFonts w:ascii="Arial" w:hAnsi="Arial" w:cs="Arial"/>
        </w:rPr>
        <w:t xml:space="preserve"> (</w:t>
      </w:r>
      <w:r w:rsidRPr="004A498E">
        <w:rPr>
          <w:rFonts w:ascii="Arial" w:hAnsi="Arial" w:cs="Arial"/>
        </w:rPr>
        <w:t>http://zprojects.info/dreambuilders</w:t>
      </w:r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proofErr w:type="gramStart"/>
      <w:r>
        <w:rPr>
          <w:rFonts w:ascii="Arial" w:hAnsi="Arial" w:cs="Arial"/>
          <w:b w:val="0"/>
        </w:rPr>
        <w:t>A site management system for client.</w:t>
      </w:r>
      <w:proofErr w:type="gramEnd"/>
      <w:r>
        <w:rPr>
          <w:rFonts w:ascii="Arial" w:hAnsi="Arial" w:cs="Arial"/>
          <w:b w:val="0"/>
        </w:rPr>
        <w:t xml:space="preserve"> Show various details regarding websites like expiry date, </w:t>
      </w:r>
      <w:proofErr w:type="spellStart"/>
      <w:r>
        <w:rPr>
          <w:rFonts w:ascii="Arial" w:hAnsi="Arial" w:cs="Arial"/>
          <w:b w:val="0"/>
        </w:rPr>
        <w:t>google</w:t>
      </w:r>
      <w:proofErr w:type="spellEnd"/>
      <w:r>
        <w:rPr>
          <w:rFonts w:ascii="Arial" w:hAnsi="Arial" w:cs="Arial"/>
          <w:b w:val="0"/>
        </w:rPr>
        <w:t xml:space="preserve"> indexing etc. It’s done in Yii2.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992269" w:rsidRPr="003C25BA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NDHandouts</w:t>
      </w:r>
      <w:proofErr w:type="spellEnd"/>
      <w:r>
        <w:rPr>
          <w:rFonts w:ascii="Arial" w:hAnsi="Arial" w:cs="Arial"/>
        </w:rPr>
        <w:t xml:space="preserve"> (</w:t>
      </w:r>
      <w:r w:rsidRPr="00C552BD">
        <w:rPr>
          <w:rFonts w:ascii="Arial" w:hAnsi="Arial" w:cs="Arial"/>
        </w:rPr>
        <w:t>http://members.ndhandouts.com/</w:t>
      </w:r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File sharing Application for Teacher and Students. It’s done in Yii2 framework. 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992269" w:rsidRPr="003C25BA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Niilii</w:t>
      </w:r>
      <w:proofErr w:type="spellEnd"/>
      <w:r>
        <w:rPr>
          <w:rFonts w:ascii="Arial" w:hAnsi="Arial" w:cs="Arial"/>
        </w:rPr>
        <w:t xml:space="preserve"> (</w:t>
      </w:r>
      <w:r w:rsidRPr="00FB4A9C">
        <w:rPr>
          <w:rFonts w:ascii="Arial" w:hAnsi="Arial" w:cs="Arial"/>
        </w:rPr>
        <w:t>http://zproject.info/niilii</w:t>
      </w:r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proofErr w:type="gramStart"/>
      <w:r>
        <w:rPr>
          <w:rFonts w:ascii="Arial" w:hAnsi="Arial" w:cs="Arial"/>
          <w:b w:val="0"/>
        </w:rPr>
        <w:t>Income Expense manager Application in Yii2.</w:t>
      </w:r>
      <w:proofErr w:type="gramEnd"/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992269" w:rsidRPr="00F12035" w:rsidRDefault="00992269" w:rsidP="00992269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r>
        <w:rPr>
          <w:rFonts w:ascii="Arial" w:hAnsi="Arial" w:cs="Arial"/>
        </w:rPr>
        <w:t>Jiklink.com (</w:t>
      </w:r>
      <w:hyperlink r:id="rId12" w:history="1">
        <w:r w:rsidRPr="00364658">
          <w:rPr>
            <w:rStyle w:val="Hyperlink"/>
            <w:rFonts w:ascii="Arial" w:hAnsi="Arial" w:cs="Arial"/>
          </w:rPr>
          <w:t>http://www.jiklink.com</w:t>
        </w:r>
      </w:hyperlink>
      <w:r>
        <w:rPr>
          <w:rFonts w:ascii="Arial" w:hAnsi="Arial" w:cs="Arial"/>
        </w:rPr>
        <w:t>)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b w:val="0"/>
        </w:rPr>
        <w:t>A B2B online portal.</w:t>
      </w:r>
      <w:proofErr w:type="gramEnd"/>
      <w:r>
        <w:rPr>
          <w:rFonts w:ascii="Arial" w:hAnsi="Arial" w:cs="Arial"/>
          <w:b w:val="0"/>
        </w:rPr>
        <w:t xml:space="preserve"> It’s done in </w:t>
      </w:r>
      <w:proofErr w:type="spellStart"/>
      <w:r>
        <w:rPr>
          <w:rFonts w:ascii="Arial" w:hAnsi="Arial" w:cs="Arial"/>
          <w:b w:val="0"/>
        </w:rPr>
        <w:t>Codeigniter</w:t>
      </w:r>
      <w:proofErr w:type="spellEnd"/>
      <w:r>
        <w:rPr>
          <w:rFonts w:ascii="Arial" w:hAnsi="Arial" w:cs="Arial"/>
          <w:b w:val="0"/>
        </w:rPr>
        <w:t>.</w:t>
      </w:r>
    </w:p>
    <w:p w:rsidR="00992269" w:rsidRDefault="00992269" w:rsidP="00992269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I have done the admin </w:t>
      </w:r>
      <w:proofErr w:type="spellStart"/>
      <w:r>
        <w:rPr>
          <w:rFonts w:ascii="Arial" w:hAnsi="Arial" w:cs="Arial"/>
          <w:b w:val="0"/>
        </w:rPr>
        <w:t>section</w:t>
      </w:r>
      <w:proofErr w:type="gramStart"/>
      <w:r>
        <w:rPr>
          <w:rFonts w:ascii="Arial" w:hAnsi="Arial" w:cs="Arial"/>
          <w:b w:val="0"/>
        </w:rPr>
        <w:t>,moderator</w:t>
      </w:r>
      <w:proofErr w:type="spellEnd"/>
      <w:proofErr w:type="gramEnd"/>
      <w:r>
        <w:rPr>
          <w:rFonts w:ascii="Arial" w:hAnsi="Arial" w:cs="Arial"/>
          <w:b w:val="0"/>
        </w:rPr>
        <w:t xml:space="preserve"> section and merchant section in this project. Done full modules for offline sales management such as requirement –posting and managing,</w:t>
      </w:r>
      <w:r w:rsidR="0018355A">
        <w:rPr>
          <w:rFonts w:ascii="Arial" w:hAnsi="Arial" w:cs="Arial"/>
          <w:b w:val="0"/>
        </w:rPr>
        <w:t xml:space="preserve"> Request for </w:t>
      </w:r>
      <w:proofErr w:type="spellStart"/>
      <w:r w:rsidR="0018355A">
        <w:rPr>
          <w:rFonts w:ascii="Arial" w:hAnsi="Arial" w:cs="Arial"/>
          <w:b w:val="0"/>
        </w:rPr>
        <w:t>Quatation</w:t>
      </w:r>
      <w:proofErr w:type="spellEnd"/>
      <w:r w:rsidR="0018355A">
        <w:rPr>
          <w:rFonts w:ascii="Arial" w:hAnsi="Arial" w:cs="Arial"/>
          <w:b w:val="0"/>
        </w:rPr>
        <w:t xml:space="preserve"> to </w:t>
      </w:r>
      <w:proofErr w:type="spellStart"/>
      <w:r w:rsidR="0018355A">
        <w:rPr>
          <w:rFonts w:ascii="Arial" w:hAnsi="Arial" w:cs="Arial"/>
          <w:b w:val="0"/>
        </w:rPr>
        <w:t>Merchant,Quotation</w:t>
      </w:r>
      <w:proofErr w:type="spellEnd"/>
      <w:r w:rsidR="0018355A">
        <w:rPr>
          <w:rFonts w:ascii="Arial" w:hAnsi="Arial" w:cs="Arial"/>
          <w:b w:val="0"/>
        </w:rPr>
        <w:t xml:space="preserve"> from </w:t>
      </w:r>
      <w:proofErr w:type="spellStart"/>
      <w:r w:rsidR="0018355A">
        <w:rPr>
          <w:rFonts w:ascii="Arial" w:hAnsi="Arial" w:cs="Arial"/>
          <w:b w:val="0"/>
        </w:rPr>
        <w:t>Merchant,Qoute</w:t>
      </w:r>
      <w:proofErr w:type="spellEnd"/>
      <w:r w:rsidR="0018355A">
        <w:rPr>
          <w:rFonts w:ascii="Arial" w:hAnsi="Arial" w:cs="Arial"/>
          <w:b w:val="0"/>
        </w:rPr>
        <w:t xml:space="preserve"> to </w:t>
      </w:r>
      <w:proofErr w:type="spellStart"/>
      <w:r w:rsidR="0018355A">
        <w:rPr>
          <w:rFonts w:ascii="Arial" w:hAnsi="Arial" w:cs="Arial"/>
          <w:b w:val="0"/>
        </w:rPr>
        <w:t>customer.Po</w:t>
      </w:r>
      <w:proofErr w:type="spellEnd"/>
      <w:r w:rsidR="0018355A">
        <w:rPr>
          <w:rFonts w:ascii="Arial" w:hAnsi="Arial" w:cs="Arial"/>
          <w:b w:val="0"/>
        </w:rPr>
        <w:t xml:space="preserve"> from </w:t>
      </w:r>
      <w:proofErr w:type="spellStart"/>
      <w:r w:rsidR="0018355A">
        <w:rPr>
          <w:rFonts w:ascii="Arial" w:hAnsi="Arial" w:cs="Arial"/>
          <w:b w:val="0"/>
        </w:rPr>
        <w:t>customer,PO</w:t>
      </w:r>
      <w:proofErr w:type="spellEnd"/>
      <w:r w:rsidR="0018355A">
        <w:rPr>
          <w:rFonts w:ascii="Arial" w:hAnsi="Arial" w:cs="Arial"/>
          <w:b w:val="0"/>
        </w:rPr>
        <w:t xml:space="preserve"> to </w:t>
      </w:r>
      <w:proofErr w:type="spellStart"/>
      <w:r w:rsidR="0018355A">
        <w:rPr>
          <w:rFonts w:ascii="Arial" w:hAnsi="Arial" w:cs="Arial"/>
          <w:b w:val="0"/>
        </w:rPr>
        <w:t>Merchant,Invoice</w:t>
      </w:r>
      <w:proofErr w:type="spellEnd"/>
      <w:r w:rsidR="0018355A">
        <w:rPr>
          <w:rFonts w:ascii="Arial" w:hAnsi="Arial" w:cs="Arial"/>
          <w:b w:val="0"/>
        </w:rPr>
        <w:t xml:space="preserve"> </w:t>
      </w:r>
      <w:proofErr w:type="spellStart"/>
      <w:r w:rsidR="0018355A">
        <w:rPr>
          <w:rFonts w:ascii="Arial" w:hAnsi="Arial" w:cs="Arial"/>
          <w:b w:val="0"/>
        </w:rPr>
        <w:t>management,payment</w:t>
      </w:r>
      <w:proofErr w:type="spellEnd"/>
      <w:r w:rsidR="0018355A">
        <w:rPr>
          <w:rFonts w:ascii="Arial" w:hAnsi="Arial" w:cs="Arial"/>
          <w:b w:val="0"/>
        </w:rPr>
        <w:t xml:space="preserve"> </w:t>
      </w:r>
      <w:proofErr w:type="spellStart"/>
      <w:r w:rsidR="0018355A">
        <w:rPr>
          <w:rFonts w:ascii="Arial" w:hAnsi="Arial" w:cs="Arial"/>
          <w:b w:val="0"/>
        </w:rPr>
        <w:t>management,delivery</w:t>
      </w:r>
      <w:proofErr w:type="spellEnd"/>
      <w:r w:rsidR="0018355A">
        <w:rPr>
          <w:rFonts w:ascii="Arial" w:hAnsi="Arial" w:cs="Arial"/>
          <w:b w:val="0"/>
        </w:rPr>
        <w:t xml:space="preserve"> </w:t>
      </w:r>
      <w:proofErr w:type="spellStart"/>
      <w:r w:rsidR="0018355A">
        <w:rPr>
          <w:rFonts w:ascii="Arial" w:hAnsi="Arial" w:cs="Arial"/>
          <w:b w:val="0"/>
        </w:rPr>
        <w:t>challan,Warehouse</w:t>
      </w:r>
      <w:proofErr w:type="spellEnd"/>
      <w:r w:rsidR="0018355A">
        <w:rPr>
          <w:rFonts w:ascii="Arial" w:hAnsi="Arial" w:cs="Arial"/>
          <w:b w:val="0"/>
        </w:rPr>
        <w:t xml:space="preserve"> </w:t>
      </w:r>
      <w:proofErr w:type="spellStart"/>
      <w:r w:rsidR="0018355A">
        <w:rPr>
          <w:rFonts w:ascii="Arial" w:hAnsi="Arial" w:cs="Arial"/>
          <w:b w:val="0"/>
        </w:rPr>
        <w:t>management,Payment</w:t>
      </w:r>
      <w:proofErr w:type="spellEnd"/>
      <w:r w:rsidR="0018355A">
        <w:rPr>
          <w:rFonts w:ascii="Arial" w:hAnsi="Arial" w:cs="Arial"/>
          <w:b w:val="0"/>
        </w:rPr>
        <w:t xml:space="preserve"> gateway integration etc</w:t>
      </w:r>
    </w:p>
    <w:p w:rsidR="003C25BA" w:rsidRDefault="003C25BA" w:rsidP="00281D4D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3C25BA" w:rsidRPr="003C25BA" w:rsidRDefault="003C25BA" w:rsidP="00281D4D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r w:rsidRPr="003C25BA">
        <w:rPr>
          <w:rFonts w:ascii="Arial" w:hAnsi="Arial" w:cs="Arial"/>
        </w:rPr>
        <w:t>Web scraping</w:t>
      </w:r>
    </w:p>
    <w:p w:rsidR="001F2226" w:rsidRDefault="003C25BA" w:rsidP="00482BB0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Scraping required </w:t>
      </w:r>
      <w:r w:rsidR="002B32D8">
        <w:rPr>
          <w:rFonts w:ascii="Arial" w:hAnsi="Arial" w:cs="Arial"/>
          <w:b w:val="0"/>
        </w:rPr>
        <w:t>website data with PHP</w:t>
      </w:r>
      <w:r>
        <w:rPr>
          <w:rFonts w:ascii="Arial" w:hAnsi="Arial" w:cs="Arial"/>
          <w:b w:val="0"/>
        </w:rPr>
        <w:t>.</w:t>
      </w:r>
    </w:p>
    <w:p w:rsidR="004A498E" w:rsidRPr="001F2226" w:rsidRDefault="004A498E" w:rsidP="00776755">
      <w:pPr>
        <w:pStyle w:val="JobTitlebold"/>
        <w:shd w:val="clear" w:color="auto" w:fill="FFFFFF" w:themeFill="background1"/>
        <w:ind w:left="0"/>
        <w:rPr>
          <w:rFonts w:ascii="Arial" w:hAnsi="Arial" w:cs="Arial"/>
          <w:b w:val="0"/>
        </w:rPr>
      </w:pPr>
    </w:p>
    <w:p w:rsidR="003C25BA" w:rsidRPr="003C25BA" w:rsidRDefault="003C25BA" w:rsidP="003C25BA">
      <w:pPr>
        <w:pStyle w:val="JobTitlebold"/>
        <w:numPr>
          <w:ilvl w:val="0"/>
          <w:numId w:val="25"/>
        </w:numPr>
        <w:shd w:val="clear" w:color="auto" w:fill="FFFFFF" w:themeFill="background1"/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api</w:t>
      </w:r>
      <w:proofErr w:type="spellEnd"/>
    </w:p>
    <w:p w:rsidR="008B4EF0" w:rsidRDefault="003C25BA" w:rsidP="008B4EF0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r w:rsidRPr="003C25BA">
        <w:rPr>
          <w:rFonts w:ascii="Arial" w:hAnsi="Arial" w:cs="Arial"/>
          <w:b w:val="0"/>
        </w:rPr>
        <w:t>Worked</w:t>
      </w:r>
      <w:r>
        <w:rPr>
          <w:rFonts w:ascii="Arial" w:hAnsi="Arial" w:cs="Arial"/>
          <w:b w:val="0"/>
        </w:rPr>
        <w:t xml:space="preserve"> with different web </w:t>
      </w:r>
      <w:proofErr w:type="spellStart"/>
      <w:r>
        <w:rPr>
          <w:rFonts w:ascii="Arial" w:hAnsi="Arial" w:cs="Arial"/>
          <w:b w:val="0"/>
        </w:rPr>
        <w:t>apis</w:t>
      </w:r>
      <w:proofErr w:type="spellEnd"/>
      <w:r>
        <w:rPr>
          <w:rFonts w:ascii="Arial" w:hAnsi="Arial" w:cs="Arial"/>
          <w:b w:val="0"/>
        </w:rPr>
        <w:t xml:space="preserve"> like </w:t>
      </w:r>
      <w:proofErr w:type="spellStart"/>
      <w:r>
        <w:rPr>
          <w:rFonts w:ascii="Arial" w:hAnsi="Arial" w:cs="Arial"/>
          <w:b w:val="0"/>
        </w:rPr>
        <w:t>Facebook</w:t>
      </w:r>
      <w:proofErr w:type="spellEnd"/>
      <w:r>
        <w:rPr>
          <w:rFonts w:ascii="Arial" w:hAnsi="Arial" w:cs="Arial"/>
          <w:b w:val="0"/>
        </w:rPr>
        <w:t xml:space="preserve">, twitter, </w:t>
      </w:r>
      <w:proofErr w:type="spellStart"/>
      <w:r>
        <w:rPr>
          <w:rFonts w:ascii="Arial" w:hAnsi="Arial" w:cs="Arial"/>
          <w:b w:val="0"/>
        </w:rPr>
        <w:t>LinkedIn</w:t>
      </w:r>
      <w:proofErr w:type="gramStart"/>
      <w:r w:rsidR="008B4EF0">
        <w:rPr>
          <w:rFonts w:ascii="Arial" w:hAnsi="Arial" w:cs="Arial"/>
          <w:b w:val="0"/>
        </w:rPr>
        <w:t>,SMS</w:t>
      </w:r>
      <w:proofErr w:type="spellEnd"/>
      <w:proofErr w:type="gramEnd"/>
      <w:r w:rsidR="0044598B">
        <w:rPr>
          <w:rFonts w:ascii="Arial" w:hAnsi="Arial" w:cs="Arial"/>
          <w:b w:val="0"/>
        </w:rPr>
        <w:t xml:space="preserve"> </w:t>
      </w:r>
      <w:r w:rsidR="008B4EF0">
        <w:rPr>
          <w:rFonts w:ascii="Arial" w:hAnsi="Arial" w:cs="Arial"/>
          <w:b w:val="0"/>
        </w:rPr>
        <w:t xml:space="preserve"> </w:t>
      </w:r>
      <w:proofErr w:type="spellStart"/>
      <w:r w:rsidR="008B4EF0">
        <w:rPr>
          <w:rFonts w:ascii="Arial" w:hAnsi="Arial" w:cs="Arial"/>
          <w:b w:val="0"/>
        </w:rPr>
        <w:t>Api</w:t>
      </w:r>
      <w:proofErr w:type="spellEnd"/>
      <w:r w:rsidR="008B4EF0">
        <w:rPr>
          <w:rFonts w:ascii="Arial" w:hAnsi="Arial" w:cs="Arial"/>
          <w:b w:val="0"/>
        </w:rPr>
        <w:t>,</w:t>
      </w:r>
      <w:r w:rsidR="00C64EFA">
        <w:rPr>
          <w:rFonts w:ascii="Arial" w:hAnsi="Arial" w:cs="Arial"/>
          <w:b w:val="0"/>
        </w:rPr>
        <w:t xml:space="preserve"> etc.</w:t>
      </w:r>
    </w:p>
    <w:p w:rsidR="008B4EF0" w:rsidRDefault="008B4EF0" w:rsidP="008B4EF0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482BB0" w:rsidRDefault="0044598B" w:rsidP="008B4EF0">
      <w:pPr>
        <w:pStyle w:val="JobTitlebold"/>
        <w:numPr>
          <w:ilvl w:val="0"/>
          <w:numId w:val="31"/>
        </w:numPr>
        <w:shd w:val="clear" w:color="auto" w:fill="FFFFFF" w:themeFill="background1"/>
        <w:rPr>
          <w:rFonts w:ascii="Arial" w:hAnsi="Arial" w:cs="Arial"/>
          <w:bCs w:val="0"/>
        </w:rPr>
      </w:pPr>
      <w:r w:rsidRPr="0044598B">
        <w:rPr>
          <w:rFonts w:ascii="Arial" w:hAnsi="Arial" w:cs="Arial"/>
          <w:bCs w:val="0"/>
        </w:rPr>
        <w:t>Payment gateway</w:t>
      </w:r>
    </w:p>
    <w:p w:rsidR="0044598B" w:rsidRPr="0044598B" w:rsidRDefault="0044598B" w:rsidP="0044598B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  <w:proofErr w:type="gramStart"/>
      <w:r>
        <w:rPr>
          <w:rFonts w:ascii="Arial" w:hAnsi="Arial" w:cs="Arial"/>
          <w:b w:val="0"/>
        </w:rPr>
        <w:lastRenderedPageBreak/>
        <w:t xml:space="preserve">Experience in </w:t>
      </w:r>
      <w:proofErr w:type="spellStart"/>
      <w:r>
        <w:rPr>
          <w:rFonts w:ascii="Arial" w:hAnsi="Arial" w:cs="Arial"/>
          <w:b w:val="0"/>
        </w:rPr>
        <w:t>ccavenue.stripe</w:t>
      </w:r>
      <w:proofErr w:type="spellEnd"/>
      <w:r>
        <w:rPr>
          <w:rFonts w:ascii="Arial" w:hAnsi="Arial" w:cs="Arial"/>
          <w:b w:val="0"/>
        </w:rPr>
        <w:t>.</w:t>
      </w:r>
      <w:proofErr w:type="gramEnd"/>
    </w:p>
    <w:p w:rsidR="00A71106" w:rsidRDefault="00A71106" w:rsidP="00C64EFA">
      <w:pPr>
        <w:pStyle w:val="JobTitlebold"/>
        <w:shd w:val="clear" w:color="auto" w:fill="FFFFFF" w:themeFill="background1"/>
        <w:ind w:left="720"/>
        <w:rPr>
          <w:rFonts w:ascii="Arial" w:hAnsi="Arial" w:cs="Arial"/>
          <w:b w:val="0"/>
        </w:rPr>
      </w:pPr>
    </w:p>
    <w:p w:rsidR="00C500C5" w:rsidRPr="00F90B9F" w:rsidRDefault="00C500C5" w:rsidP="00D013D5">
      <w:pPr>
        <w:pStyle w:val="ResumeHeadings"/>
        <w:spacing w:before="0" w:line="276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Information</w:t>
      </w:r>
    </w:p>
    <w:p w:rsidR="00953CF9" w:rsidRPr="00D12370" w:rsidRDefault="00FD6D1A" w:rsidP="00F12035">
      <w:pPr>
        <w:pStyle w:val="Datatesto"/>
        <w:tabs>
          <w:tab w:val="left" w:pos="720"/>
        </w:tabs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 w:rsidR="007C1904" w:rsidRDefault="00FD6D1A" w:rsidP="002F1532">
      <w:pPr>
        <w:pStyle w:val="Datatesto"/>
        <w:tabs>
          <w:tab w:val="left" w:pos="7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C500C5">
        <w:rPr>
          <w:rFonts w:ascii="Arial" w:hAnsi="Arial" w:cs="Arial"/>
          <w:szCs w:val="22"/>
        </w:rPr>
        <w:t>Languages Known</w:t>
      </w:r>
      <w:r w:rsidR="00C500C5">
        <w:rPr>
          <w:rFonts w:ascii="Arial" w:hAnsi="Arial" w:cs="Arial"/>
          <w:szCs w:val="22"/>
        </w:rPr>
        <w:tab/>
        <w:t>:</w:t>
      </w:r>
      <w:r w:rsidR="00D33184">
        <w:rPr>
          <w:rFonts w:ascii="Arial" w:hAnsi="Arial" w:cs="Arial"/>
          <w:szCs w:val="22"/>
        </w:rPr>
        <w:tab/>
      </w:r>
      <w:r w:rsidR="00C500C5">
        <w:rPr>
          <w:rFonts w:ascii="Arial" w:hAnsi="Arial" w:cs="Arial"/>
          <w:szCs w:val="22"/>
        </w:rPr>
        <w:t>English</w:t>
      </w:r>
      <w:r w:rsidR="00E90CCB">
        <w:rPr>
          <w:rFonts w:ascii="Arial" w:hAnsi="Arial" w:cs="Arial"/>
          <w:szCs w:val="22"/>
        </w:rPr>
        <w:t>, Malayalam</w:t>
      </w:r>
    </w:p>
    <w:p w:rsidR="00C552BD" w:rsidRDefault="00FD6D1A" w:rsidP="00DB0CC3">
      <w:pPr>
        <w:pStyle w:val="Datatesto"/>
        <w:tabs>
          <w:tab w:val="left" w:pos="7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667CFE">
        <w:rPr>
          <w:rFonts w:ascii="Arial" w:hAnsi="Arial" w:cs="Arial"/>
          <w:szCs w:val="22"/>
        </w:rPr>
        <w:t>Hobbies</w:t>
      </w:r>
      <w:r w:rsidR="00667CFE">
        <w:rPr>
          <w:rFonts w:ascii="Arial" w:hAnsi="Arial" w:cs="Arial"/>
          <w:szCs w:val="22"/>
        </w:rPr>
        <w:tab/>
      </w:r>
      <w:r w:rsidR="00667CFE">
        <w:rPr>
          <w:rFonts w:ascii="Arial" w:hAnsi="Arial" w:cs="Arial"/>
          <w:szCs w:val="22"/>
        </w:rPr>
        <w:tab/>
        <w:t>:</w:t>
      </w:r>
      <w:r w:rsidR="00667CFE">
        <w:rPr>
          <w:rFonts w:ascii="Arial" w:hAnsi="Arial" w:cs="Arial"/>
          <w:szCs w:val="22"/>
        </w:rPr>
        <w:tab/>
      </w:r>
      <w:r w:rsidR="003837D2">
        <w:rPr>
          <w:rFonts w:ascii="Arial" w:hAnsi="Arial" w:cs="Arial"/>
          <w:szCs w:val="22"/>
        </w:rPr>
        <w:t>Hearing music,</w:t>
      </w:r>
      <w:r w:rsidR="00686793">
        <w:rPr>
          <w:rFonts w:ascii="Arial" w:hAnsi="Arial" w:cs="Arial"/>
          <w:szCs w:val="22"/>
        </w:rPr>
        <w:t xml:space="preserve"> </w:t>
      </w:r>
      <w:proofErr w:type="gramStart"/>
      <w:r w:rsidR="00686793">
        <w:rPr>
          <w:rFonts w:ascii="Arial" w:hAnsi="Arial" w:cs="Arial"/>
          <w:szCs w:val="22"/>
        </w:rPr>
        <w:t>W</w:t>
      </w:r>
      <w:r w:rsidR="003837D2">
        <w:rPr>
          <w:rFonts w:ascii="Arial" w:hAnsi="Arial" w:cs="Arial"/>
          <w:szCs w:val="22"/>
        </w:rPr>
        <w:t>riting</w:t>
      </w:r>
      <w:proofErr w:type="gramEnd"/>
      <w:r w:rsidR="003837D2">
        <w:rPr>
          <w:rFonts w:ascii="Arial" w:hAnsi="Arial" w:cs="Arial"/>
          <w:szCs w:val="22"/>
        </w:rPr>
        <w:t xml:space="preserve"> articles</w:t>
      </w:r>
      <w:r w:rsidR="00F12035">
        <w:rPr>
          <w:rFonts w:ascii="Arial" w:hAnsi="Arial" w:cs="Arial"/>
          <w:szCs w:val="22"/>
        </w:rPr>
        <w:t>,</w:t>
      </w:r>
      <w:r w:rsidR="00686793">
        <w:rPr>
          <w:rFonts w:ascii="Arial" w:hAnsi="Arial" w:cs="Arial"/>
          <w:szCs w:val="22"/>
        </w:rPr>
        <w:t xml:space="preserve"> </w:t>
      </w:r>
      <w:r w:rsidR="00F12035">
        <w:rPr>
          <w:rFonts w:ascii="Arial" w:hAnsi="Arial" w:cs="Arial"/>
          <w:szCs w:val="22"/>
        </w:rPr>
        <w:t>Drawing</w:t>
      </w:r>
    </w:p>
    <w:p w:rsidR="00C552BD" w:rsidRDefault="00C552BD" w:rsidP="00270536">
      <w:pPr>
        <w:pStyle w:val="Datatesto"/>
        <w:tabs>
          <w:tab w:val="left" w:pos="720"/>
        </w:tabs>
        <w:ind w:left="0" w:firstLine="0"/>
        <w:rPr>
          <w:rFonts w:ascii="Arial" w:hAnsi="Arial" w:cs="Arial"/>
          <w:szCs w:val="22"/>
        </w:rPr>
      </w:pPr>
    </w:p>
    <w:p w:rsidR="004542BE" w:rsidRPr="00BB4FF4" w:rsidRDefault="00727052" w:rsidP="00D013D5">
      <w:pPr>
        <w:pStyle w:val="ResumeHeadings"/>
        <w:spacing w:before="0" w:after="0"/>
        <w:ind w:left="0"/>
        <w:rPr>
          <w:rFonts w:ascii="Arial" w:hAnsi="Arial" w:cs="Arial"/>
          <w:sz w:val="24"/>
          <w:szCs w:val="24"/>
        </w:rPr>
      </w:pPr>
      <w:r w:rsidRPr="00F90B9F">
        <w:rPr>
          <w:rFonts w:ascii="Arial" w:hAnsi="Arial" w:cs="Arial"/>
          <w:sz w:val="24"/>
          <w:szCs w:val="24"/>
        </w:rPr>
        <w:t>Declaration</w:t>
      </w:r>
    </w:p>
    <w:p w:rsidR="00171635" w:rsidRDefault="00171635" w:rsidP="00400E2A">
      <w:pPr>
        <w:pStyle w:val="Datatesto"/>
        <w:tabs>
          <w:tab w:val="left" w:pos="720"/>
        </w:tabs>
        <w:spacing w:after="0"/>
        <w:rPr>
          <w:rFonts w:ascii="Arial" w:hAnsi="Arial" w:cs="Arial"/>
          <w:szCs w:val="22"/>
        </w:rPr>
      </w:pPr>
    </w:p>
    <w:p w:rsidR="003C73D1" w:rsidRDefault="00727052" w:rsidP="00400E2A">
      <w:pPr>
        <w:pStyle w:val="Datatesto"/>
        <w:tabs>
          <w:tab w:val="left" w:pos="720"/>
        </w:tabs>
        <w:spacing w:after="0"/>
        <w:rPr>
          <w:rFonts w:ascii="Arial" w:hAnsi="Arial" w:cs="Arial"/>
          <w:szCs w:val="22"/>
        </w:rPr>
      </w:pPr>
      <w:r w:rsidRPr="00F90B9F">
        <w:rPr>
          <w:rFonts w:ascii="Arial" w:hAnsi="Arial" w:cs="Arial"/>
          <w:szCs w:val="22"/>
        </w:rPr>
        <w:t xml:space="preserve">I hereby declare that all the information </w:t>
      </w:r>
      <w:r w:rsidR="000858AB">
        <w:rPr>
          <w:rFonts w:ascii="Arial" w:hAnsi="Arial" w:cs="Arial"/>
          <w:szCs w:val="22"/>
        </w:rPr>
        <w:t xml:space="preserve">furnished </w:t>
      </w:r>
      <w:r w:rsidRPr="00F90B9F">
        <w:rPr>
          <w:rFonts w:ascii="Arial" w:hAnsi="Arial" w:cs="Arial"/>
          <w:szCs w:val="22"/>
        </w:rPr>
        <w:t>here are true to the</w:t>
      </w:r>
      <w:r w:rsidR="00D93EF9">
        <w:rPr>
          <w:rFonts w:ascii="Arial" w:hAnsi="Arial" w:cs="Arial"/>
          <w:szCs w:val="22"/>
        </w:rPr>
        <w:t xml:space="preserve"> best of my knowledge.</w:t>
      </w:r>
    </w:p>
    <w:p w:rsidR="001F2226" w:rsidRDefault="001F2226" w:rsidP="002027A9">
      <w:pPr>
        <w:pStyle w:val="Datatesto"/>
        <w:tabs>
          <w:tab w:val="left" w:pos="720"/>
        </w:tabs>
        <w:spacing w:after="0"/>
        <w:ind w:left="0" w:firstLine="0"/>
        <w:rPr>
          <w:rFonts w:ascii="Arial" w:hAnsi="Arial" w:cs="Arial"/>
          <w:szCs w:val="22"/>
        </w:rPr>
      </w:pPr>
    </w:p>
    <w:p w:rsidR="002027A9" w:rsidRDefault="00727052" w:rsidP="002027A9">
      <w:pPr>
        <w:pStyle w:val="Datatesto"/>
        <w:tabs>
          <w:tab w:val="left" w:pos="720"/>
        </w:tabs>
        <w:spacing w:after="0"/>
        <w:ind w:left="0" w:firstLine="0"/>
        <w:rPr>
          <w:rFonts w:ascii="Arial" w:hAnsi="Arial" w:cs="Arial"/>
          <w:szCs w:val="22"/>
        </w:rPr>
      </w:pP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  <w:r w:rsidRPr="00F90B9F">
        <w:rPr>
          <w:rFonts w:ascii="Arial" w:hAnsi="Arial" w:cs="Arial"/>
          <w:szCs w:val="22"/>
        </w:rPr>
        <w:tab/>
      </w:r>
    </w:p>
    <w:p w:rsidR="00ED6738" w:rsidRDefault="006D74FF" w:rsidP="00914161">
      <w:pPr>
        <w:pStyle w:val="Datatesto"/>
        <w:tabs>
          <w:tab w:val="left" w:pos="720"/>
        </w:tabs>
        <w:spacing w:after="0"/>
        <w:ind w:left="0" w:firstLine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Place:</w:t>
      </w:r>
      <w:r w:rsidR="008A5E5D">
        <w:rPr>
          <w:rFonts w:ascii="Arial" w:eastAsia="MS Mincho" w:hAnsi="Arial" w:cs="Arial"/>
        </w:rPr>
        <w:t xml:space="preserve"> </w:t>
      </w:r>
      <w:proofErr w:type="spellStart"/>
      <w:r>
        <w:rPr>
          <w:rFonts w:ascii="Arial" w:eastAsia="MS Mincho" w:hAnsi="Arial" w:cs="Arial"/>
        </w:rPr>
        <w:t>Pathanamthitta</w:t>
      </w:r>
      <w:proofErr w:type="spellEnd"/>
    </w:p>
    <w:p w:rsidR="0073524C" w:rsidRDefault="00E837C4" w:rsidP="00914161">
      <w:pPr>
        <w:pStyle w:val="Datatesto"/>
        <w:tabs>
          <w:tab w:val="left" w:pos="720"/>
        </w:tabs>
        <w:spacing w:after="0"/>
        <w:ind w:left="0" w:firstLine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Date:   </w:t>
      </w:r>
      <w:r w:rsidR="00734A8B">
        <w:rPr>
          <w:rFonts w:ascii="Arial" w:eastAsia="MS Mincho" w:hAnsi="Arial" w:cs="Arial"/>
        </w:rPr>
        <w:t>16-01-2018</w:t>
      </w:r>
    </w:p>
    <w:p w:rsidR="00E63E4F" w:rsidRDefault="00E63E4F" w:rsidP="00914161">
      <w:pPr>
        <w:pStyle w:val="Datatesto"/>
        <w:tabs>
          <w:tab w:val="left" w:pos="720"/>
        </w:tabs>
        <w:spacing w:after="0"/>
        <w:ind w:left="0" w:firstLine="0"/>
        <w:rPr>
          <w:rFonts w:ascii="Arial" w:eastAsia="MS Mincho" w:hAnsi="Arial" w:cs="Arial"/>
        </w:rPr>
      </w:pPr>
    </w:p>
    <w:p w:rsidR="00E50545" w:rsidRDefault="00E50545" w:rsidP="00914161">
      <w:pPr>
        <w:pStyle w:val="Datatesto"/>
        <w:tabs>
          <w:tab w:val="left" w:pos="720"/>
        </w:tabs>
        <w:spacing w:after="0"/>
        <w:ind w:left="0" w:firstLine="0"/>
        <w:rPr>
          <w:rFonts w:ascii="Arial" w:eastAsia="MS Mincho" w:hAnsi="Arial" w:cs="Arial"/>
        </w:rPr>
      </w:pPr>
    </w:p>
    <w:p w:rsidR="00E50545" w:rsidRDefault="00E50545" w:rsidP="00914161">
      <w:pPr>
        <w:pStyle w:val="Datatesto"/>
        <w:tabs>
          <w:tab w:val="left" w:pos="720"/>
        </w:tabs>
        <w:spacing w:after="0"/>
        <w:ind w:left="0" w:firstLine="0"/>
        <w:rPr>
          <w:rFonts w:ascii="Arial" w:eastAsia="MS Mincho" w:hAnsi="Arial" w:cs="Arial"/>
        </w:rPr>
      </w:pPr>
    </w:p>
    <w:p w:rsidR="00E50545" w:rsidRPr="008D2C97" w:rsidRDefault="00F12035" w:rsidP="00914161">
      <w:pPr>
        <w:pStyle w:val="Datatesto"/>
        <w:tabs>
          <w:tab w:val="left" w:pos="720"/>
        </w:tabs>
        <w:spacing w:after="0"/>
        <w:ind w:left="0" w:firstLine="0"/>
        <w:rPr>
          <w:rFonts w:ascii="Arial" w:eastAsia="MS Mincho" w:hAnsi="Arial" w:cs="Arial"/>
          <w:b/>
        </w:rPr>
      </w:pPr>
      <w:proofErr w:type="spellStart"/>
      <w:r w:rsidRPr="008D2C97">
        <w:rPr>
          <w:rFonts w:ascii="Arial" w:eastAsia="MS Mincho" w:hAnsi="Arial" w:cs="Arial"/>
          <w:b/>
        </w:rPr>
        <w:t>Shany</w:t>
      </w:r>
      <w:proofErr w:type="spellEnd"/>
      <w:r w:rsidRPr="008D2C97">
        <w:rPr>
          <w:rFonts w:ascii="Arial" w:eastAsia="MS Mincho" w:hAnsi="Arial" w:cs="Arial"/>
          <w:b/>
        </w:rPr>
        <w:t xml:space="preserve"> Mathew</w:t>
      </w:r>
    </w:p>
    <w:p w:rsidR="00A77976" w:rsidRPr="00F90B9F" w:rsidRDefault="00A77976" w:rsidP="00914161">
      <w:pPr>
        <w:pStyle w:val="Datatesto"/>
        <w:tabs>
          <w:tab w:val="left" w:pos="720"/>
        </w:tabs>
        <w:spacing w:after="0"/>
        <w:ind w:left="0" w:firstLine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*references available on request</w:t>
      </w:r>
    </w:p>
    <w:sectPr w:rsidR="00A77976" w:rsidRPr="00F90B9F" w:rsidSect="00010FA6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7E0" w:rsidRDefault="005C67E0">
      <w:r>
        <w:separator/>
      </w:r>
    </w:p>
  </w:endnote>
  <w:endnote w:type="continuationSeparator" w:id="0">
    <w:p w:rsidR="005C67E0" w:rsidRDefault="005C6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7E0" w:rsidRDefault="005C67E0">
      <w:r>
        <w:separator/>
      </w:r>
    </w:p>
  </w:footnote>
  <w:footnote w:type="continuationSeparator" w:id="0">
    <w:p w:rsidR="005C67E0" w:rsidRDefault="005C6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38774C1"/>
    <w:multiLevelType w:val="hybridMultilevel"/>
    <w:tmpl w:val="B386A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356F6"/>
    <w:multiLevelType w:val="hybridMultilevel"/>
    <w:tmpl w:val="4BAA3B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8927A2"/>
    <w:multiLevelType w:val="hybridMultilevel"/>
    <w:tmpl w:val="954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34F30"/>
    <w:multiLevelType w:val="hybridMultilevel"/>
    <w:tmpl w:val="65E0AB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2935B4"/>
    <w:multiLevelType w:val="hybridMultilevel"/>
    <w:tmpl w:val="D48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04B93"/>
    <w:multiLevelType w:val="hybridMultilevel"/>
    <w:tmpl w:val="F2C8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D5089"/>
    <w:multiLevelType w:val="hybridMultilevel"/>
    <w:tmpl w:val="C428D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1E2464"/>
    <w:multiLevelType w:val="hybridMultilevel"/>
    <w:tmpl w:val="71CE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F35BF"/>
    <w:multiLevelType w:val="hybridMultilevel"/>
    <w:tmpl w:val="573ADF4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65554A6"/>
    <w:multiLevelType w:val="hybridMultilevel"/>
    <w:tmpl w:val="7760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653B7"/>
    <w:multiLevelType w:val="hybridMultilevel"/>
    <w:tmpl w:val="B080A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A9423B7"/>
    <w:multiLevelType w:val="hybridMultilevel"/>
    <w:tmpl w:val="B28C3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B10C24"/>
    <w:multiLevelType w:val="hybridMultilevel"/>
    <w:tmpl w:val="EAE0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C6C05"/>
    <w:multiLevelType w:val="hybridMultilevel"/>
    <w:tmpl w:val="7B6C790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5E92F25"/>
    <w:multiLevelType w:val="hybridMultilevel"/>
    <w:tmpl w:val="B858B4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8C2DB8"/>
    <w:multiLevelType w:val="hybridMultilevel"/>
    <w:tmpl w:val="449095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EC36C6"/>
    <w:multiLevelType w:val="hybridMultilevel"/>
    <w:tmpl w:val="35C88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327E9"/>
    <w:multiLevelType w:val="hybridMultilevel"/>
    <w:tmpl w:val="5A1A2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2">
    <w:nsid w:val="55CC3D24"/>
    <w:multiLevelType w:val="hybridMultilevel"/>
    <w:tmpl w:val="729060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000EBB"/>
    <w:multiLevelType w:val="hybridMultilevel"/>
    <w:tmpl w:val="B858B4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0C286C"/>
    <w:multiLevelType w:val="hybridMultilevel"/>
    <w:tmpl w:val="E566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4D03BE"/>
    <w:multiLevelType w:val="hybridMultilevel"/>
    <w:tmpl w:val="8AE266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A175EB"/>
    <w:multiLevelType w:val="hybridMultilevel"/>
    <w:tmpl w:val="17E02C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137FB3"/>
    <w:multiLevelType w:val="hybridMultilevel"/>
    <w:tmpl w:val="8FF08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85D5CF8"/>
    <w:multiLevelType w:val="hybridMultilevel"/>
    <w:tmpl w:val="C60A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E817A7"/>
    <w:multiLevelType w:val="hybridMultilevel"/>
    <w:tmpl w:val="292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CD3B3A"/>
    <w:multiLevelType w:val="hybridMultilevel"/>
    <w:tmpl w:val="9EFCD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27"/>
  </w:num>
  <w:num w:numId="5">
    <w:abstractNumId w:val="5"/>
  </w:num>
  <w:num w:numId="6">
    <w:abstractNumId w:val="12"/>
  </w:num>
  <w:num w:numId="7">
    <w:abstractNumId w:val="3"/>
  </w:num>
  <w:num w:numId="8">
    <w:abstractNumId w:val="11"/>
  </w:num>
  <w:num w:numId="9">
    <w:abstractNumId w:val="22"/>
  </w:num>
  <w:num w:numId="10">
    <w:abstractNumId w:val="25"/>
  </w:num>
  <w:num w:numId="11">
    <w:abstractNumId w:val="18"/>
  </w:num>
  <w:num w:numId="12">
    <w:abstractNumId w:val="10"/>
  </w:num>
  <w:num w:numId="13">
    <w:abstractNumId w:val="17"/>
  </w:num>
  <w:num w:numId="14">
    <w:abstractNumId w:val="19"/>
  </w:num>
  <w:num w:numId="15">
    <w:abstractNumId w:val="13"/>
  </w:num>
  <w:num w:numId="16">
    <w:abstractNumId w:val="30"/>
  </w:num>
  <w:num w:numId="17">
    <w:abstractNumId w:val="8"/>
  </w:num>
  <w:num w:numId="18">
    <w:abstractNumId w:val="16"/>
  </w:num>
  <w:num w:numId="19">
    <w:abstractNumId w:val="26"/>
  </w:num>
  <w:num w:numId="20">
    <w:abstractNumId w:val="23"/>
  </w:num>
  <w:num w:numId="21">
    <w:abstractNumId w:val="28"/>
  </w:num>
  <w:num w:numId="22">
    <w:abstractNumId w:val="29"/>
  </w:num>
  <w:num w:numId="23">
    <w:abstractNumId w:val="24"/>
  </w:num>
  <w:num w:numId="24">
    <w:abstractNumId w:val="15"/>
  </w:num>
  <w:num w:numId="25">
    <w:abstractNumId w:val="4"/>
  </w:num>
  <w:num w:numId="26">
    <w:abstractNumId w:val="6"/>
  </w:num>
  <w:num w:numId="27">
    <w:abstractNumId w:val="7"/>
  </w:num>
  <w:num w:numId="28">
    <w:abstractNumId w:val="1"/>
  </w:num>
  <w:num w:numId="29">
    <w:abstractNumId w:val="0"/>
  </w:num>
  <w:num w:numId="30">
    <w:abstractNumId w:val="2"/>
  </w:num>
  <w:num w:numId="31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removePersonalInformation/>
  <w:removeDateAndTime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/>
  <w:rsids>
    <w:rsidRoot w:val="008D5187"/>
    <w:rsid w:val="00004B61"/>
    <w:rsid w:val="0000738E"/>
    <w:rsid w:val="000077C3"/>
    <w:rsid w:val="00010FA6"/>
    <w:rsid w:val="00011673"/>
    <w:rsid w:val="000155CB"/>
    <w:rsid w:val="0002755A"/>
    <w:rsid w:val="0003555D"/>
    <w:rsid w:val="000414B3"/>
    <w:rsid w:val="00042089"/>
    <w:rsid w:val="00044D5D"/>
    <w:rsid w:val="0004510C"/>
    <w:rsid w:val="00050211"/>
    <w:rsid w:val="000549FE"/>
    <w:rsid w:val="00054F4D"/>
    <w:rsid w:val="000552C7"/>
    <w:rsid w:val="00055D2A"/>
    <w:rsid w:val="00057331"/>
    <w:rsid w:val="0006537C"/>
    <w:rsid w:val="0006595E"/>
    <w:rsid w:val="0006768C"/>
    <w:rsid w:val="000700B2"/>
    <w:rsid w:val="00072796"/>
    <w:rsid w:val="000773EC"/>
    <w:rsid w:val="00083D67"/>
    <w:rsid w:val="00084E85"/>
    <w:rsid w:val="000858AB"/>
    <w:rsid w:val="000862B1"/>
    <w:rsid w:val="000912E5"/>
    <w:rsid w:val="000939DE"/>
    <w:rsid w:val="00093A87"/>
    <w:rsid w:val="000A1A22"/>
    <w:rsid w:val="000A2FA2"/>
    <w:rsid w:val="000A470F"/>
    <w:rsid w:val="000A49B4"/>
    <w:rsid w:val="000B6180"/>
    <w:rsid w:val="000B6716"/>
    <w:rsid w:val="000B71A1"/>
    <w:rsid w:val="000B72B7"/>
    <w:rsid w:val="000C1BF7"/>
    <w:rsid w:val="000C288B"/>
    <w:rsid w:val="000C6A81"/>
    <w:rsid w:val="000D32EA"/>
    <w:rsid w:val="000E13D4"/>
    <w:rsid w:val="0010202F"/>
    <w:rsid w:val="0010260C"/>
    <w:rsid w:val="00104BD5"/>
    <w:rsid w:val="0010717B"/>
    <w:rsid w:val="001073B9"/>
    <w:rsid w:val="001113CA"/>
    <w:rsid w:val="00114D40"/>
    <w:rsid w:val="00116BD1"/>
    <w:rsid w:val="00123C49"/>
    <w:rsid w:val="00123C80"/>
    <w:rsid w:val="001243A9"/>
    <w:rsid w:val="0016454A"/>
    <w:rsid w:val="00165564"/>
    <w:rsid w:val="001665D4"/>
    <w:rsid w:val="0016742E"/>
    <w:rsid w:val="00171635"/>
    <w:rsid w:val="00181330"/>
    <w:rsid w:val="00182790"/>
    <w:rsid w:val="0018347B"/>
    <w:rsid w:val="0018355A"/>
    <w:rsid w:val="00183DF6"/>
    <w:rsid w:val="001876B9"/>
    <w:rsid w:val="001924B2"/>
    <w:rsid w:val="001927A9"/>
    <w:rsid w:val="0019649A"/>
    <w:rsid w:val="001A0A41"/>
    <w:rsid w:val="001A250A"/>
    <w:rsid w:val="001A4365"/>
    <w:rsid w:val="001A707C"/>
    <w:rsid w:val="001B1165"/>
    <w:rsid w:val="001B4EFC"/>
    <w:rsid w:val="001B54AC"/>
    <w:rsid w:val="001C02C9"/>
    <w:rsid w:val="001C2AEC"/>
    <w:rsid w:val="001C745D"/>
    <w:rsid w:val="001D024B"/>
    <w:rsid w:val="001D048B"/>
    <w:rsid w:val="001D0F6D"/>
    <w:rsid w:val="001D1D43"/>
    <w:rsid w:val="001D29F1"/>
    <w:rsid w:val="001D450A"/>
    <w:rsid w:val="001D7986"/>
    <w:rsid w:val="001E2088"/>
    <w:rsid w:val="001E35DF"/>
    <w:rsid w:val="001E4D27"/>
    <w:rsid w:val="001E5172"/>
    <w:rsid w:val="001E69BB"/>
    <w:rsid w:val="001F2226"/>
    <w:rsid w:val="001F6061"/>
    <w:rsid w:val="002027A9"/>
    <w:rsid w:val="00207570"/>
    <w:rsid w:val="002100F6"/>
    <w:rsid w:val="002204E1"/>
    <w:rsid w:val="0022133B"/>
    <w:rsid w:val="00224A62"/>
    <w:rsid w:val="00225B82"/>
    <w:rsid w:val="00225E2D"/>
    <w:rsid w:val="00230DE0"/>
    <w:rsid w:val="002341BB"/>
    <w:rsid w:val="002356ED"/>
    <w:rsid w:val="00236642"/>
    <w:rsid w:val="0024348F"/>
    <w:rsid w:val="00243CA7"/>
    <w:rsid w:val="002451C4"/>
    <w:rsid w:val="002565D6"/>
    <w:rsid w:val="00256D2A"/>
    <w:rsid w:val="00260A43"/>
    <w:rsid w:val="002627ED"/>
    <w:rsid w:val="0026411D"/>
    <w:rsid w:val="00267B5B"/>
    <w:rsid w:val="00270536"/>
    <w:rsid w:val="00273C06"/>
    <w:rsid w:val="00273FE3"/>
    <w:rsid w:val="00274501"/>
    <w:rsid w:val="002756BC"/>
    <w:rsid w:val="00276009"/>
    <w:rsid w:val="002813FE"/>
    <w:rsid w:val="00281D4D"/>
    <w:rsid w:val="0028577A"/>
    <w:rsid w:val="0028596E"/>
    <w:rsid w:val="002903C9"/>
    <w:rsid w:val="00291CA8"/>
    <w:rsid w:val="002A0388"/>
    <w:rsid w:val="002B00F9"/>
    <w:rsid w:val="002B1A68"/>
    <w:rsid w:val="002B32D8"/>
    <w:rsid w:val="002C4381"/>
    <w:rsid w:val="002C7970"/>
    <w:rsid w:val="002C7ADD"/>
    <w:rsid w:val="002E02B6"/>
    <w:rsid w:val="002E41DC"/>
    <w:rsid w:val="002E42CE"/>
    <w:rsid w:val="002F1532"/>
    <w:rsid w:val="002F2201"/>
    <w:rsid w:val="002F5199"/>
    <w:rsid w:val="002F58BB"/>
    <w:rsid w:val="002F5F06"/>
    <w:rsid w:val="00300EE1"/>
    <w:rsid w:val="00303CA6"/>
    <w:rsid w:val="00304BBF"/>
    <w:rsid w:val="00324C01"/>
    <w:rsid w:val="00325AEE"/>
    <w:rsid w:val="00327FA6"/>
    <w:rsid w:val="0033023E"/>
    <w:rsid w:val="00334880"/>
    <w:rsid w:val="00336944"/>
    <w:rsid w:val="00336B20"/>
    <w:rsid w:val="0034183C"/>
    <w:rsid w:val="00343234"/>
    <w:rsid w:val="00343E26"/>
    <w:rsid w:val="00346A08"/>
    <w:rsid w:val="00356AFE"/>
    <w:rsid w:val="00360524"/>
    <w:rsid w:val="003609EC"/>
    <w:rsid w:val="00364E38"/>
    <w:rsid w:val="003655D3"/>
    <w:rsid w:val="00372242"/>
    <w:rsid w:val="00373E37"/>
    <w:rsid w:val="00376CC3"/>
    <w:rsid w:val="003801DD"/>
    <w:rsid w:val="003837D2"/>
    <w:rsid w:val="003848EF"/>
    <w:rsid w:val="0038524B"/>
    <w:rsid w:val="003909F1"/>
    <w:rsid w:val="003956D6"/>
    <w:rsid w:val="00396EE4"/>
    <w:rsid w:val="003A1423"/>
    <w:rsid w:val="003A1930"/>
    <w:rsid w:val="003A308F"/>
    <w:rsid w:val="003A7B42"/>
    <w:rsid w:val="003B05D1"/>
    <w:rsid w:val="003B5331"/>
    <w:rsid w:val="003C25BA"/>
    <w:rsid w:val="003C2A0A"/>
    <w:rsid w:val="003C2EEE"/>
    <w:rsid w:val="003C57F3"/>
    <w:rsid w:val="003C5E3F"/>
    <w:rsid w:val="003C73D1"/>
    <w:rsid w:val="003D0F65"/>
    <w:rsid w:val="003D3A55"/>
    <w:rsid w:val="003D6A39"/>
    <w:rsid w:val="003E1107"/>
    <w:rsid w:val="003E402D"/>
    <w:rsid w:val="003E4222"/>
    <w:rsid w:val="003F0CB6"/>
    <w:rsid w:val="003F4B10"/>
    <w:rsid w:val="003F544F"/>
    <w:rsid w:val="003F7F4F"/>
    <w:rsid w:val="00400E2A"/>
    <w:rsid w:val="00402045"/>
    <w:rsid w:val="00402B93"/>
    <w:rsid w:val="00405955"/>
    <w:rsid w:val="00414B36"/>
    <w:rsid w:val="0042198C"/>
    <w:rsid w:val="00423B4F"/>
    <w:rsid w:val="004263D5"/>
    <w:rsid w:val="00430062"/>
    <w:rsid w:val="0043122E"/>
    <w:rsid w:val="004349EC"/>
    <w:rsid w:val="0044598B"/>
    <w:rsid w:val="00446274"/>
    <w:rsid w:val="004542BE"/>
    <w:rsid w:val="00463710"/>
    <w:rsid w:val="00466677"/>
    <w:rsid w:val="004708DE"/>
    <w:rsid w:val="00470F17"/>
    <w:rsid w:val="00482BB0"/>
    <w:rsid w:val="0048568F"/>
    <w:rsid w:val="00492C0F"/>
    <w:rsid w:val="004946DF"/>
    <w:rsid w:val="00495EEE"/>
    <w:rsid w:val="004A0383"/>
    <w:rsid w:val="004A2CDD"/>
    <w:rsid w:val="004A498E"/>
    <w:rsid w:val="004B23CB"/>
    <w:rsid w:val="004B2810"/>
    <w:rsid w:val="004B750E"/>
    <w:rsid w:val="004C315E"/>
    <w:rsid w:val="004C5734"/>
    <w:rsid w:val="004D2758"/>
    <w:rsid w:val="004D673B"/>
    <w:rsid w:val="004D76D5"/>
    <w:rsid w:val="004E25DA"/>
    <w:rsid w:val="004E3394"/>
    <w:rsid w:val="004E40B2"/>
    <w:rsid w:val="004E4582"/>
    <w:rsid w:val="004F0B76"/>
    <w:rsid w:val="004F4819"/>
    <w:rsid w:val="004F54FC"/>
    <w:rsid w:val="004F6358"/>
    <w:rsid w:val="004F7351"/>
    <w:rsid w:val="005037F2"/>
    <w:rsid w:val="00506914"/>
    <w:rsid w:val="005101F0"/>
    <w:rsid w:val="00516696"/>
    <w:rsid w:val="0052058E"/>
    <w:rsid w:val="0052163A"/>
    <w:rsid w:val="0052297A"/>
    <w:rsid w:val="005308B6"/>
    <w:rsid w:val="005333BD"/>
    <w:rsid w:val="00534B64"/>
    <w:rsid w:val="005373E3"/>
    <w:rsid w:val="00542BFA"/>
    <w:rsid w:val="00543F38"/>
    <w:rsid w:val="00546E82"/>
    <w:rsid w:val="00547EA6"/>
    <w:rsid w:val="00557616"/>
    <w:rsid w:val="00560876"/>
    <w:rsid w:val="00561902"/>
    <w:rsid w:val="0056500A"/>
    <w:rsid w:val="005677B3"/>
    <w:rsid w:val="005706D1"/>
    <w:rsid w:val="005727F1"/>
    <w:rsid w:val="00572A84"/>
    <w:rsid w:val="00576A15"/>
    <w:rsid w:val="00577F42"/>
    <w:rsid w:val="00586BEF"/>
    <w:rsid w:val="00590684"/>
    <w:rsid w:val="00592668"/>
    <w:rsid w:val="0059593C"/>
    <w:rsid w:val="00596594"/>
    <w:rsid w:val="005B21F0"/>
    <w:rsid w:val="005B2FF4"/>
    <w:rsid w:val="005C121D"/>
    <w:rsid w:val="005C18C7"/>
    <w:rsid w:val="005C3479"/>
    <w:rsid w:val="005C52DB"/>
    <w:rsid w:val="005C67E0"/>
    <w:rsid w:val="005C699C"/>
    <w:rsid w:val="005C7E75"/>
    <w:rsid w:val="005D26B9"/>
    <w:rsid w:val="005D349D"/>
    <w:rsid w:val="005D3CA4"/>
    <w:rsid w:val="005D4773"/>
    <w:rsid w:val="005E0614"/>
    <w:rsid w:val="005E13FA"/>
    <w:rsid w:val="005E4CD7"/>
    <w:rsid w:val="005F2B90"/>
    <w:rsid w:val="005F7363"/>
    <w:rsid w:val="00600ECA"/>
    <w:rsid w:val="00606217"/>
    <w:rsid w:val="0061483E"/>
    <w:rsid w:val="00614C62"/>
    <w:rsid w:val="00615E09"/>
    <w:rsid w:val="00625C2D"/>
    <w:rsid w:val="00634F0F"/>
    <w:rsid w:val="00635939"/>
    <w:rsid w:val="00635EA3"/>
    <w:rsid w:val="0063791A"/>
    <w:rsid w:val="006421B9"/>
    <w:rsid w:val="006449A3"/>
    <w:rsid w:val="00650981"/>
    <w:rsid w:val="00650FD7"/>
    <w:rsid w:val="0065275D"/>
    <w:rsid w:val="00665333"/>
    <w:rsid w:val="00667414"/>
    <w:rsid w:val="00667CFE"/>
    <w:rsid w:val="00671E10"/>
    <w:rsid w:val="0067399A"/>
    <w:rsid w:val="00677A92"/>
    <w:rsid w:val="00681444"/>
    <w:rsid w:val="00685B3F"/>
    <w:rsid w:val="00686793"/>
    <w:rsid w:val="00687A62"/>
    <w:rsid w:val="0069280B"/>
    <w:rsid w:val="006960DF"/>
    <w:rsid w:val="00697B4E"/>
    <w:rsid w:val="006B6F53"/>
    <w:rsid w:val="006B785B"/>
    <w:rsid w:val="006C09E4"/>
    <w:rsid w:val="006C0CB0"/>
    <w:rsid w:val="006C1010"/>
    <w:rsid w:val="006C50B2"/>
    <w:rsid w:val="006D17AB"/>
    <w:rsid w:val="006D640B"/>
    <w:rsid w:val="006D71DE"/>
    <w:rsid w:val="006D74FF"/>
    <w:rsid w:val="006F4E25"/>
    <w:rsid w:val="006F638A"/>
    <w:rsid w:val="00701064"/>
    <w:rsid w:val="00701493"/>
    <w:rsid w:val="007071F4"/>
    <w:rsid w:val="0071103D"/>
    <w:rsid w:val="007148BF"/>
    <w:rsid w:val="00715CA0"/>
    <w:rsid w:val="007162A5"/>
    <w:rsid w:val="00727052"/>
    <w:rsid w:val="00731139"/>
    <w:rsid w:val="00731D47"/>
    <w:rsid w:val="00734A8B"/>
    <w:rsid w:val="0073524C"/>
    <w:rsid w:val="007352CF"/>
    <w:rsid w:val="00741082"/>
    <w:rsid w:val="00744D2B"/>
    <w:rsid w:val="00753299"/>
    <w:rsid w:val="00760273"/>
    <w:rsid w:val="007605E2"/>
    <w:rsid w:val="007676EB"/>
    <w:rsid w:val="00767930"/>
    <w:rsid w:val="007700F2"/>
    <w:rsid w:val="00776755"/>
    <w:rsid w:val="00776F93"/>
    <w:rsid w:val="007862D5"/>
    <w:rsid w:val="007A0C10"/>
    <w:rsid w:val="007B73E3"/>
    <w:rsid w:val="007C1904"/>
    <w:rsid w:val="007C3407"/>
    <w:rsid w:val="007C40D3"/>
    <w:rsid w:val="007C4EAE"/>
    <w:rsid w:val="007C567F"/>
    <w:rsid w:val="007D0B6A"/>
    <w:rsid w:val="007D4432"/>
    <w:rsid w:val="007D4D01"/>
    <w:rsid w:val="007D7EB5"/>
    <w:rsid w:val="007E6744"/>
    <w:rsid w:val="007F157C"/>
    <w:rsid w:val="00802788"/>
    <w:rsid w:val="00803FB6"/>
    <w:rsid w:val="00805BA2"/>
    <w:rsid w:val="0080680A"/>
    <w:rsid w:val="00812B81"/>
    <w:rsid w:val="00816721"/>
    <w:rsid w:val="00821380"/>
    <w:rsid w:val="0083390E"/>
    <w:rsid w:val="0083474B"/>
    <w:rsid w:val="00844591"/>
    <w:rsid w:val="00844CF1"/>
    <w:rsid w:val="00845595"/>
    <w:rsid w:val="008457FE"/>
    <w:rsid w:val="0084761F"/>
    <w:rsid w:val="008504AD"/>
    <w:rsid w:val="0085079D"/>
    <w:rsid w:val="008537B0"/>
    <w:rsid w:val="0085395A"/>
    <w:rsid w:val="00854096"/>
    <w:rsid w:val="00854B75"/>
    <w:rsid w:val="0085556C"/>
    <w:rsid w:val="00871517"/>
    <w:rsid w:val="00883E9C"/>
    <w:rsid w:val="00885864"/>
    <w:rsid w:val="00893C07"/>
    <w:rsid w:val="00894111"/>
    <w:rsid w:val="0089592A"/>
    <w:rsid w:val="00896145"/>
    <w:rsid w:val="00896EFD"/>
    <w:rsid w:val="008A5E5D"/>
    <w:rsid w:val="008B021C"/>
    <w:rsid w:val="008B42B0"/>
    <w:rsid w:val="008B4EF0"/>
    <w:rsid w:val="008B7CB7"/>
    <w:rsid w:val="008C54B3"/>
    <w:rsid w:val="008C7FEE"/>
    <w:rsid w:val="008D01CF"/>
    <w:rsid w:val="008D2C97"/>
    <w:rsid w:val="008D5187"/>
    <w:rsid w:val="008E2A5F"/>
    <w:rsid w:val="00907CCB"/>
    <w:rsid w:val="00914161"/>
    <w:rsid w:val="009145E9"/>
    <w:rsid w:val="009145F5"/>
    <w:rsid w:val="009250D1"/>
    <w:rsid w:val="00926437"/>
    <w:rsid w:val="009266A4"/>
    <w:rsid w:val="009267FE"/>
    <w:rsid w:val="00934306"/>
    <w:rsid w:val="009355BD"/>
    <w:rsid w:val="00936982"/>
    <w:rsid w:val="00940BF5"/>
    <w:rsid w:val="00944BD9"/>
    <w:rsid w:val="00945065"/>
    <w:rsid w:val="00950531"/>
    <w:rsid w:val="0095168F"/>
    <w:rsid w:val="00953CF9"/>
    <w:rsid w:val="00955483"/>
    <w:rsid w:val="00956A5D"/>
    <w:rsid w:val="00961053"/>
    <w:rsid w:val="00962A7B"/>
    <w:rsid w:val="00964A24"/>
    <w:rsid w:val="009700F8"/>
    <w:rsid w:val="009736AE"/>
    <w:rsid w:val="009779B2"/>
    <w:rsid w:val="00981EB7"/>
    <w:rsid w:val="00984004"/>
    <w:rsid w:val="00984424"/>
    <w:rsid w:val="00990A55"/>
    <w:rsid w:val="00992269"/>
    <w:rsid w:val="00992A67"/>
    <w:rsid w:val="0099366D"/>
    <w:rsid w:val="0099397D"/>
    <w:rsid w:val="0099432D"/>
    <w:rsid w:val="00996EB3"/>
    <w:rsid w:val="009A2B9D"/>
    <w:rsid w:val="009A6038"/>
    <w:rsid w:val="009B31C1"/>
    <w:rsid w:val="009C17FD"/>
    <w:rsid w:val="009D184E"/>
    <w:rsid w:val="009D1EC6"/>
    <w:rsid w:val="009D4637"/>
    <w:rsid w:val="009F11DF"/>
    <w:rsid w:val="009F56CE"/>
    <w:rsid w:val="009F5833"/>
    <w:rsid w:val="009F637B"/>
    <w:rsid w:val="00A05FF5"/>
    <w:rsid w:val="00A06D60"/>
    <w:rsid w:val="00A10014"/>
    <w:rsid w:val="00A10937"/>
    <w:rsid w:val="00A110B9"/>
    <w:rsid w:val="00A162BB"/>
    <w:rsid w:val="00A1649C"/>
    <w:rsid w:val="00A209F5"/>
    <w:rsid w:val="00A21D39"/>
    <w:rsid w:val="00A263FA"/>
    <w:rsid w:val="00A349F2"/>
    <w:rsid w:val="00A36DCA"/>
    <w:rsid w:val="00A412B8"/>
    <w:rsid w:val="00A45B89"/>
    <w:rsid w:val="00A46273"/>
    <w:rsid w:val="00A51D07"/>
    <w:rsid w:val="00A71106"/>
    <w:rsid w:val="00A71A7F"/>
    <w:rsid w:val="00A75460"/>
    <w:rsid w:val="00A77275"/>
    <w:rsid w:val="00A77976"/>
    <w:rsid w:val="00A91D4D"/>
    <w:rsid w:val="00AA13CB"/>
    <w:rsid w:val="00AA1CB9"/>
    <w:rsid w:val="00AB27B9"/>
    <w:rsid w:val="00AB328C"/>
    <w:rsid w:val="00AB5857"/>
    <w:rsid w:val="00AB6254"/>
    <w:rsid w:val="00AC3E94"/>
    <w:rsid w:val="00AC4A58"/>
    <w:rsid w:val="00AC5985"/>
    <w:rsid w:val="00AD0457"/>
    <w:rsid w:val="00AD186C"/>
    <w:rsid w:val="00AD271F"/>
    <w:rsid w:val="00AD37A9"/>
    <w:rsid w:val="00AD39F0"/>
    <w:rsid w:val="00AD4C6C"/>
    <w:rsid w:val="00AE303D"/>
    <w:rsid w:val="00AE4FB5"/>
    <w:rsid w:val="00AE5A36"/>
    <w:rsid w:val="00AE61E0"/>
    <w:rsid w:val="00AE630F"/>
    <w:rsid w:val="00AF19D2"/>
    <w:rsid w:val="00AF2E59"/>
    <w:rsid w:val="00B03DA6"/>
    <w:rsid w:val="00B05F3E"/>
    <w:rsid w:val="00B065FD"/>
    <w:rsid w:val="00B06D03"/>
    <w:rsid w:val="00B14AA6"/>
    <w:rsid w:val="00B157E7"/>
    <w:rsid w:val="00B20FB1"/>
    <w:rsid w:val="00B24B74"/>
    <w:rsid w:val="00B2780E"/>
    <w:rsid w:val="00B27906"/>
    <w:rsid w:val="00B318AC"/>
    <w:rsid w:val="00B31D88"/>
    <w:rsid w:val="00B323B9"/>
    <w:rsid w:val="00B33CA0"/>
    <w:rsid w:val="00B40E2D"/>
    <w:rsid w:val="00B42496"/>
    <w:rsid w:val="00B45920"/>
    <w:rsid w:val="00B5178D"/>
    <w:rsid w:val="00B51AA8"/>
    <w:rsid w:val="00B521C1"/>
    <w:rsid w:val="00B550C0"/>
    <w:rsid w:val="00B56FB2"/>
    <w:rsid w:val="00B57774"/>
    <w:rsid w:val="00B577C0"/>
    <w:rsid w:val="00B72360"/>
    <w:rsid w:val="00B838E7"/>
    <w:rsid w:val="00B85249"/>
    <w:rsid w:val="00B8782B"/>
    <w:rsid w:val="00B97604"/>
    <w:rsid w:val="00B97ED5"/>
    <w:rsid w:val="00BA5770"/>
    <w:rsid w:val="00BB1649"/>
    <w:rsid w:val="00BB4FF4"/>
    <w:rsid w:val="00BB57F2"/>
    <w:rsid w:val="00BC1EFE"/>
    <w:rsid w:val="00BC3046"/>
    <w:rsid w:val="00BD0DFA"/>
    <w:rsid w:val="00BD172C"/>
    <w:rsid w:val="00BE0986"/>
    <w:rsid w:val="00BE6AEA"/>
    <w:rsid w:val="00BE6C16"/>
    <w:rsid w:val="00BF33AB"/>
    <w:rsid w:val="00C028D5"/>
    <w:rsid w:val="00C0328D"/>
    <w:rsid w:val="00C036CB"/>
    <w:rsid w:val="00C056DB"/>
    <w:rsid w:val="00C06FE3"/>
    <w:rsid w:val="00C11F92"/>
    <w:rsid w:val="00C13DA7"/>
    <w:rsid w:val="00C14142"/>
    <w:rsid w:val="00C14E3E"/>
    <w:rsid w:val="00C175D2"/>
    <w:rsid w:val="00C218FB"/>
    <w:rsid w:val="00C24465"/>
    <w:rsid w:val="00C26C36"/>
    <w:rsid w:val="00C454B1"/>
    <w:rsid w:val="00C47FEB"/>
    <w:rsid w:val="00C500C5"/>
    <w:rsid w:val="00C50570"/>
    <w:rsid w:val="00C53348"/>
    <w:rsid w:val="00C552BD"/>
    <w:rsid w:val="00C5658E"/>
    <w:rsid w:val="00C56E22"/>
    <w:rsid w:val="00C62DFE"/>
    <w:rsid w:val="00C635F6"/>
    <w:rsid w:val="00C63A87"/>
    <w:rsid w:val="00C64EFA"/>
    <w:rsid w:val="00C660B8"/>
    <w:rsid w:val="00C667B1"/>
    <w:rsid w:val="00C66AF8"/>
    <w:rsid w:val="00C761BB"/>
    <w:rsid w:val="00C763F7"/>
    <w:rsid w:val="00C81758"/>
    <w:rsid w:val="00C83F0C"/>
    <w:rsid w:val="00C9209E"/>
    <w:rsid w:val="00C96A87"/>
    <w:rsid w:val="00C97626"/>
    <w:rsid w:val="00CA05DE"/>
    <w:rsid w:val="00CA1B11"/>
    <w:rsid w:val="00CA3C33"/>
    <w:rsid w:val="00CA6016"/>
    <w:rsid w:val="00CA70F4"/>
    <w:rsid w:val="00CA7711"/>
    <w:rsid w:val="00CB46C6"/>
    <w:rsid w:val="00CB64F3"/>
    <w:rsid w:val="00CB68BD"/>
    <w:rsid w:val="00CB6C5F"/>
    <w:rsid w:val="00CC05D0"/>
    <w:rsid w:val="00CD2582"/>
    <w:rsid w:val="00CD7114"/>
    <w:rsid w:val="00CD7202"/>
    <w:rsid w:val="00CE0DA0"/>
    <w:rsid w:val="00CE295A"/>
    <w:rsid w:val="00CE2D64"/>
    <w:rsid w:val="00CE502E"/>
    <w:rsid w:val="00D013D5"/>
    <w:rsid w:val="00D06CBA"/>
    <w:rsid w:val="00D1168B"/>
    <w:rsid w:val="00D12370"/>
    <w:rsid w:val="00D1664D"/>
    <w:rsid w:val="00D16881"/>
    <w:rsid w:val="00D22CB8"/>
    <w:rsid w:val="00D22E87"/>
    <w:rsid w:val="00D244D8"/>
    <w:rsid w:val="00D25736"/>
    <w:rsid w:val="00D25A99"/>
    <w:rsid w:val="00D26917"/>
    <w:rsid w:val="00D33184"/>
    <w:rsid w:val="00D33E90"/>
    <w:rsid w:val="00D37335"/>
    <w:rsid w:val="00D459A5"/>
    <w:rsid w:val="00D46A71"/>
    <w:rsid w:val="00D47676"/>
    <w:rsid w:val="00D5027E"/>
    <w:rsid w:val="00D50AC1"/>
    <w:rsid w:val="00D537FA"/>
    <w:rsid w:val="00D5416D"/>
    <w:rsid w:val="00D57F19"/>
    <w:rsid w:val="00D60F45"/>
    <w:rsid w:val="00D61336"/>
    <w:rsid w:val="00D63738"/>
    <w:rsid w:val="00D67323"/>
    <w:rsid w:val="00D72B39"/>
    <w:rsid w:val="00D80420"/>
    <w:rsid w:val="00D83270"/>
    <w:rsid w:val="00D86CB8"/>
    <w:rsid w:val="00D8700E"/>
    <w:rsid w:val="00D93189"/>
    <w:rsid w:val="00D93EF9"/>
    <w:rsid w:val="00D967CC"/>
    <w:rsid w:val="00DA25AB"/>
    <w:rsid w:val="00DA2C1A"/>
    <w:rsid w:val="00DB0CC3"/>
    <w:rsid w:val="00DB110F"/>
    <w:rsid w:val="00DB3B38"/>
    <w:rsid w:val="00DB7854"/>
    <w:rsid w:val="00DB7ECF"/>
    <w:rsid w:val="00DC0120"/>
    <w:rsid w:val="00DC173C"/>
    <w:rsid w:val="00DC3EE3"/>
    <w:rsid w:val="00DC4393"/>
    <w:rsid w:val="00DC5705"/>
    <w:rsid w:val="00DC5D2C"/>
    <w:rsid w:val="00DC784D"/>
    <w:rsid w:val="00DD3374"/>
    <w:rsid w:val="00DD3C74"/>
    <w:rsid w:val="00DE6F39"/>
    <w:rsid w:val="00DF3DA6"/>
    <w:rsid w:val="00E022C9"/>
    <w:rsid w:val="00E02A5E"/>
    <w:rsid w:val="00E05248"/>
    <w:rsid w:val="00E06BD3"/>
    <w:rsid w:val="00E15EA6"/>
    <w:rsid w:val="00E2094B"/>
    <w:rsid w:val="00E20CC5"/>
    <w:rsid w:val="00E26D63"/>
    <w:rsid w:val="00E34161"/>
    <w:rsid w:val="00E40F9D"/>
    <w:rsid w:val="00E50545"/>
    <w:rsid w:val="00E5169E"/>
    <w:rsid w:val="00E63E4F"/>
    <w:rsid w:val="00E73843"/>
    <w:rsid w:val="00E73B51"/>
    <w:rsid w:val="00E74F79"/>
    <w:rsid w:val="00E7744B"/>
    <w:rsid w:val="00E837C4"/>
    <w:rsid w:val="00E86376"/>
    <w:rsid w:val="00E90CCB"/>
    <w:rsid w:val="00E95960"/>
    <w:rsid w:val="00E978FE"/>
    <w:rsid w:val="00EA42A2"/>
    <w:rsid w:val="00EB140B"/>
    <w:rsid w:val="00EB205E"/>
    <w:rsid w:val="00EC454C"/>
    <w:rsid w:val="00EC58A2"/>
    <w:rsid w:val="00EC58A6"/>
    <w:rsid w:val="00ED0160"/>
    <w:rsid w:val="00ED3BAA"/>
    <w:rsid w:val="00ED3EA2"/>
    <w:rsid w:val="00ED4B0E"/>
    <w:rsid w:val="00ED6738"/>
    <w:rsid w:val="00ED6B30"/>
    <w:rsid w:val="00EE3D1B"/>
    <w:rsid w:val="00EE6BC1"/>
    <w:rsid w:val="00F02640"/>
    <w:rsid w:val="00F0340B"/>
    <w:rsid w:val="00F04E87"/>
    <w:rsid w:val="00F0745D"/>
    <w:rsid w:val="00F1054C"/>
    <w:rsid w:val="00F12035"/>
    <w:rsid w:val="00F12067"/>
    <w:rsid w:val="00F12B16"/>
    <w:rsid w:val="00F12CD8"/>
    <w:rsid w:val="00F144E5"/>
    <w:rsid w:val="00F169A6"/>
    <w:rsid w:val="00F22897"/>
    <w:rsid w:val="00F24FA0"/>
    <w:rsid w:val="00F26CDB"/>
    <w:rsid w:val="00F30C4C"/>
    <w:rsid w:val="00F31ED9"/>
    <w:rsid w:val="00F32820"/>
    <w:rsid w:val="00F37954"/>
    <w:rsid w:val="00F40D21"/>
    <w:rsid w:val="00F43AF4"/>
    <w:rsid w:val="00F5105B"/>
    <w:rsid w:val="00F60C58"/>
    <w:rsid w:val="00F64D34"/>
    <w:rsid w:val="00F73C57"/>
    <w:rsid w:val="00F76CF9"/>
    <w:rsid w:val="00F80F38"/>
    <w:rsid w:val="00F87ED5"/>
    <w:rsid w:val="00F909C9"/>
    <w:rsid w:val="00F90B9F"/>
    <w:rsid w:val="00FA5334"/>
    <w:rsid w:val="00FA56AA"/>
    <w:rsid w:val="00FA5E46"/>
    <w:rsid w:val="00FB4A9C"/>
    <w:rsid w:val="00FB583A"/>
    <w:rsid w:val="00FB59F7"/>
    <w:rsid w:val="00FC3904"/>
    <w:rsid w:val="00FC67D0"/>
    <w:rsid w:val="00FD4B30"/>
    <w:rsid w:val="00FD6D1A"/>
    <w:rsid w:val="00FE1D34"/>
    <w:rsid w:val="00FE3BB1"/>
    <w:rsid w:val="00FE3BD9"/>
    <w:rsid w:val="00FF0789"/>
    <w:rsid w:val="00FF3EA0"/>
    <w:rsid w:val="00FF6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A6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010FA6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10FA6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10FA6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10FA6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10FA6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10FA6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10FA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10FA6"/>
    <w:rPr>
      <w:rFonts w:ascii="Courier New" w:hAnsi="Courier New" w:cs="Courier New"/>
    </w:rPr>
  </w:style>
  <w:style w:type="paragraph" w:styleId="Title">
    <w:name w:val="Title"/>
    <w:basedOn w:val="Normal"/>
    <w:qFormat/>
    <w:rsid w:val="00010FA6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10FA6"/>
    <w:rPr>
      <w:color w:val="0000FF"/>
      <w:u w:val="single"/>
    </w:rPr>
  </w:style>
  <w:style w:type="paragraph" w:styleId="BodyText">
    <w:name w:val="Body Text"/>
    <w:basedOn w:val="Normal"/>
    <w:semiHidden/>
    <w:rsid w:val="00010FA6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10FA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0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FA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0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FA6"/>
    <w:rPr>
      <w:sz w:val="24"/>
      <w:szCs w:val="24"/>
    </w:rPr>
  </w:style>
  <w:style w:type="paragraph" w:customStyle="1" w:styleId="Name">
    <w:name w:val="Name"/>
    <w:basedOn w:val="PlainText"/>
    <w:autoRedefine/>
    <w:rsid w:val="00D013D5"/>
    <w:pPr>
      <w:shd w:val="clear" w:color="auto" w:fill="DBE5F1" w:themeFill="accent1" w:themeFillTint="33"/>
      <w:spacing w:before="360" w:after="80"/>
      <w:jc w:val="center"/>
    </w:pPr>
    <w:rPr>
      <w:rFonts w:ascii="Bookman Old Style" w:hAnsi="Bookman Old Style" w:cs="Times New Roman"/>
      <w:bCs/>
      <w:spacing w:val="20"/>
      <w:sz w:val="40"/>
      <w:szCs w:val="40"/>
    </w:rPr>
  </w:style>
  <w:style w:type="character" w:customStyle="1" w:styleId="JobTextChar">
    <w:name w:val="Job Text Char"/>
    <w:basedOn w:val="PlainTextChar"/>
    <w:link w:val="JobText"/>
    <w:rsid w:val="00010FA6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10FA6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010FA6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010FA6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010FA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010FA6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010FA6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10FA6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697B4E"/>
    <w:pPr>
      <w:spacing w:before="120" w:after="0"/>
      <w:ind w:left="360"/>
      <w:jc w:val="left"/>
    </w:pPr>
    <w:rPr>
      <w:rFonts w:ascii="Calibri" w:eastAsia="MS Mincho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697B4E"/>
    <w:rPr>
      <w:rFonts w:ascii="Calibri" w:eastAsia="MS Mincho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010FA6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10FA6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10FA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010FA6"/>
    <w:pPr>
      <w:spacing w:before="120"/>
    </w:pPr>
  </w:style>
  <w:style w:type="paragraph" w:customStyle="1" w:styleId="BulletPoints">
    <w:name w:val="Bullet Points"/>
    <w:basedOn w:val="Normal"/>
    <w:rsid w:val="00010FA6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paragraph" w:customStyle="1" w:styleId="Datatesto">
    <w:name w:val="Data_testo"/>
    <w:basedOn w:val="Normal"/>
    <w:rsid w:val="00470F17"/>
    <w:pPr>
      <w:tabs>
        <w:tab w:val="left" w:pos="993"/>
      </w:tabs>
      <w:suppressAutoHyphens/>
      <w:spacing w:after="120"/>
      <w:ind w:left="993" w:hanging="993"/>
    </w:pPr>
    <w:rPr>
      <w:rFonts w:ascii="Times New Roman" w:hAnsi="Times New Roman"/>
      <w:sz w:val="22"/>
      <w:szCs w:val="20"/>
      <w:lang w:val="en-IN" w:eastAsia="ar-SA"/>
    </w:rPr>
  </w:style>
  <w:style w:type="table" w:styleId="TableGrid">
    <w:name w:val="Table Grid"/>
    <w:basedOn w:val="TableNormal"/>
    <w:uiPriority w:val="59"/>
    <w:rsid w:val="00962A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20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A6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010FA6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10FA6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10FA6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10FA6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10FA6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10FA6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10FA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10FA6"/>
    <w:rPr>
      <w:rFonts w:ascii="Courier New" w:hAnsi="Courier New" w:cs="Courier New"/>
    </w:rPr>
  </w:style>
  <w:style w:type="paragraph" w:styleId="Title">
    <w:name w:val="Title"/>
    <w:basedOn w:val="Normal"/>
    <w:qFormat/>
    <w:rsid w:val="00010FA6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10FA6"/>
    <w:rPr>
      <w:color w:val="0000FF"/>
      <w:u w:val="single"/>
    </w:rPr>
  </w:style>
  <w:style w:type="paragraph" w:styleId="BodyText">
    <w:name w:val="Body Text"/>
    <w:basedOn w:val="Normal"/>
    <w:semiHidden/>
    <w:rsid w:val="00010FA6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10FA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0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FA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0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FA6"/>
    <w:rPr>
      <w:sz w:val="24"/>
      <w:szCs w:val="24"/>
    </w:rPr>
  </w:style>
  <w:style w:type="paragraph" w:customStyle="1" w:styleId="Name">
    <w:name w:val="Name"/>
    <w:basedOn w:val="PlainText"/>
    <w:autoRedefine/>
    <w:rsid w:val="00D013D5"/>
    <w:pPr>
      <w:shd w:val="clear" w:color="auto" w:fill="DBE5F1" w:themeFill="accent1" w:themeFillTint="33"/>
      <w:spacing w:before="360" w:after="80"/>
      <w:jc w:val="center"/>
    </w:pPr>
    <w:rPr>
      <w:rFonts w:ascii="Bookman Old Style" w:hAnsi="Bookman Old Style" w:cs="Times New Roman"/>
      <w:bCs/>
      <w:spacing w:val="20"/>
      <w:sz w:val="40"/>
      <w:szCs w:val="40"/>
    </w:rPr>
  </w:style>
  <w:style w:type="character" w:customStyle="1" w:styleId="JobTextChar">
    <w:name w:val="Job Text Char"/>
    <w:basedOn w:val="PlainTextChar"/>
    <w:link w:val="JobText"/>
    <w:rsid w:val="00010FA6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10FA6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010FA6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010FA6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010FA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010FA6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010FA6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10FA6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697B4E"/>
    <w:pPr>
      <w:spacing w:before="120" w:after="0"/>
      <w:ind w:left="360"/>
      <w:jc w:val="left"/>
    </w:pPr>
    <w:rPr>
      <w:rFonts w:ascii="Calibri" w:eastAsia="MS Mincho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697B4E"/>
    <w:rPr>
      <w:rFonts w:ascii="Calibri" w:eastAsia="MS Mincho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010FA6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10FA6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10FA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010FA6"/>
    <w:pPr>
      <w:spacing w:before="120"/>
    </w:pPr>
  </w:style>
  <w:style w:type="paragraph" w:customStyle="1" w:styleId="BulletPoints">
    <w:name w:val="Bullet Points"/>
    <w:basedOn w:val="Normal"/>
    <w:rsid w:val="00010FA6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paragraph" w:customStyle="1" w:styleId="Datatesto">
    <w:name w:val="Data_testo"/>
    <w:basedOn w:val="Normal"/>
    <w:rsid w:val="00470F17"/>
    <w:pPr>
      <w:tabs>
        <w:tab w:val="left" w:pos="993"/>
      </w:tabs>
      <w:suppressAutoHyphens/>
      <w:spacing w:after="120"/>
      <w:ind w:left="993" w:hanging="993"/>
    </w:pPr>
    <w:rPr>
      <w:rFonts w:ascii="Times New Roman" w:hAnsi="Times New Roman"/>
      <w:sz w:val="22"/>
      <w:szCs w:val="20"/>
      <w:lang w:val="en-IN" w:eastAsia="ar-SA"/>
    </w:rPr>
  </w:style>
  <w:style w:type="table" w:styleId="TableGrid">
    <w:name w:val="Table Grid"/>
    <w:basedOn w:val="TableNormal"/>
    <w:uiPriority w:val="59"/>
    <w:rsid w:val="00962A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20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jiklink.com" TargetMode="Externa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esebokningen.se/" TargetMode="External"/><Relationship Id="rId5" Type="http://schemas.openxmlformats.org/officeDocument/2006/relationships/styles" Target="styles.xml"/><Relationship Id="rId10" Type="http://schemas.openxmlformats.org/officeDocument/2006/relationships/hyperlink" Target="http://tidsskillnad.n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esktop\TS10195338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AA9E4-B20C-471E-9780-71563AC2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TS101953380</Template>
  <TotalTime>0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4587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2017-12-10T16:37:00Z</dcterms:created>
  <dcterms:modified xsi:type="dcterms:W3CDTF">2018-01-16T06:55:00Z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