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160"/>
        <w:gridCol w:w="6693"/>
      </w:tblGrid>
      <w:tr w:rsidR="00AE3A87">
        <w:trPr>
          <w:cantSplit/>
        </w:trPr>
        <w:tc>
          <w:tcPr>
            <w:tcW w:w="8853" w:type="dxa"/>
            <w:gridSpan w:val="2"/>
          </w:tcPr>
          <w:p w:rsidR="00AE3A87" w:rsidRPr="003C5871" w:rsidRDefault="006D32AD" w:rsidP="006D32AD">
            <w:pPr>
              <w:pStyle w:val="SectionTitle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5871">
              <w:rPr>
                <w:rFonts w:ascii="Times New Roman" w:hAnsi="Times New Roman"/>
                <w:b/>
                <w:sz w:val="24"/>
                <w:szCs w:val="24"/>
              </w:rPr>
              <w:t>RESUME</w:t>
            </w:r>
          </w:p>
        </w:tc>
      </w:tr>
      <w:tr w:rsidR="00024A95">
        <w:trPr>
          <w:cantSplit/>
          <w:trHeight w:val="1567"/>
        </w:trPr>
        <w:tc>
          <w:tcPr>
            <w:tcW w:w="8853" w:type="dxa"/>
            <w:gridSpan w:val="2"/>
          </w:tcPr>
          <w:p w:rsidR="007A468D" w:rsidRDefault="007A468D" w:rsidP="008D00D5">
            <w:pPr>
              <w:tabs>
                <w:tab w:val="left" w:pos="0"/>
                <w:tab w:val="left" w:pos="180"/>
              </w:tabs>
              <w:spacing w:line="360" w:lineRule="auto"/>
              <w:rPr>
                <w:rFonts w:ascii="Adobe Garamond Pro Bold" w:hAnsi="Adobe Garamond Pro Bold"/>
                <w:b/>
                <w:bCs/>
                <w:sz w:val="28"/>
              </w:rPr>
            </w:pPr>
          </w:p>
          <w:p w:rsidR="008D00D5" w:rsidRPr="00090AEE" w:rsidRDefault="008D00D5" w:rsidP="008D00D5">
            <w:pPr>
              <w:tabs>
                <w:tab w:val="left" w:pos="0"/>
                <w:tab w:val="left" w:pos="180"/>
              </w:tabs>
              <w:spacing w:line="360" w:lineRule="auto"/>
              <w:rPr>
                <w:rFonts w:ascii="Adobe Garamond Pro Bold" w:hAnsi="Adobe Garamond Pro Bold"/>
                <w:b/>
                <w:bCs/>
                <w:sz w:val="28"/>
              </w:rPr>
            </w:pPr>
            <w:r>
              <w:rPr>
                <w:rFonts w:ascii="Adobe Garamond Pro Bold" w:hAnsi="Adobe Garamond Pro Bold"/>
                <w:b/>
                <w:bCs/>
                <w:sz w:val="28"/>
              </w:rPr>
              <w:t>SIKHA</w:t>
            </w:r>
            <w:r w:rsidR="003C5871">
              <w:rPr>
                <w:rFonts w:ascii="Adobe Garamond Pro Bold" w:hAnsi="Adobe Garamond Pro Bold"/>
                <w:b/>
                <w:bCs/>
                <w:sz w:val="28"/>
              </w:rPr>
              <w:t xml:space="preserve"> </w:t>
            </w:r>
            <w:r>
              <w:rPr>
                <w:rFonts w:ascii="Adobe Garamond Pro Bold" w:hAnsi="Adobe Garamond Pro Bold"/>
                <w:b/>
                <w:bCs/>
                <w:sz w:val="28"/>
              </w:rPr>
              <w:t>M.</w:t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>S.</w:t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  <w:r w:rsidRPr="00090AEE">
              <w:rPr>
                <w:rFonts w:ascii="Adobe Garamond Pro Bold" w:hAnsi="Adobe Garamond Pro Bold"/>
                <w:b/>
                <w:bCs/>
                <w:sz w:val="28"/>
              </w:rPr>
              <w:tab/>
            </w:r>
          </w:p>
          <w:p w:rsidR="002956AA" w:rsidRDefault="002956AA" w:rsidP="003C5871">
            <w:pPr>
              <w:tabs>
                <w:tab w:val="left" w:pos="0"/>
              </w:tabs>
              <w:spacing w:line="360" w:lineRule="auto"/>
              <w:rPr>
                <w:rFonts w:ascii="Adobe Garamond Pro Bold" w:hAnsi="Adobe Garamond Pro Bold"/>
                <w:bCs/>
              </w:rPr>
            </w:pPr>
            <w:r>
              <w:rPr>
                <w:rFonts w:ascii="Adobe Garamond Pro Bold" w:hAnsi="Adobe Garamond Pro Bold"/>
                <w:bCs/>
              </w:rPr>
              <w:t>Vadakechirakkal,</w:t>
            </w:r>
          </w:p>
          <w:p w:rsidR="002956AA" w:rsidRDefault="002956AA" w:rsidP="003C5871">
            <w:pPr>
              <w:tabs>
                <w:tab w:val="left" w:pos="0"/>
              </w:tabs>
              <w:spacing w:line="360" w:lineRule="auto"/>
              <w:rPr>
                <w:rFonts w:ascii="Adobe Garamond Pro Bold" w:hAnsi="Adobe Garamond Pro Bold"/>
                <w:bCs/>
              </w:rPr>
            </w:pPr>
            <w:r>
              <w:rPr>
                <w:rFonts w:ascii="Adobe Garamond Pro Bold" w:hAnsi="Adobe Garamond Pro Bold"/>
                <w:bCs/>
              </w:rPr>
              <w:t>Mannuthy,</w:t>
            </w:r>
          </w:p>
          <w:p w:rsidR="007A468D" w:rsidRDefault="002956AA" w:rsidP="003C5871">
            <w:pPr>
              <w:tabs>
                <w:tab w:val="left" w:pos="0"/>
              </w:tabs>
              <w:spacing w:line="360" w:lineRule="auto"/>
              <w:rPr>
                <w:rFonts w:ascii="Adobe Garamond Pro Bold" w:hAnsi="Adobe Garamond Pro Bold"/>
              </w:rPr>
            </w:pPr>
            <w:r>
              <w:rPr>
                <w:rFonts w:ascii="Adobe Garamond Pro Bold" w:hAnsi="Adobe Garamond Pro Bold"/>
                <w:bCs/>
              </w:rPr>
              <w:t>Thrissur</w:t>
            </w:r>
            <w:r w:rsidR="008D00D5" w:rsidRPr="00090AEE">
              <w:rPr>
                <w:rFonts w:ascii="Adobe Garamond Pro Bold" w:hAnsi="Adobe Garamond Pro Bold"/>
              </w:rPr>
              <w:tab/>
            </w:r>
            <w:r w:rsidR="008D00D5" w:rsidRPr="00090AEE">
              <w:rPr>
                <w:rFonts w:ascii="Adobe Garamond Pro Bold" w:hAnsi="Adobe Garamond Pro Bold"/>
              </w:rPr>
              <w:tab/>
              <w:t xml:space="preserve">                                                                                                                               </w:t>
            </w:r>
            <w:r w:rsidR="003C5871">
              <w:rPr>
                <w:rFonts w:ascii="Adobe Garamond Pro Bold" w:hAnsi="Adobe Garamond Pro Bold"/>
              </w:rPr>
              <w:t xml:space="preserve">                              </w:t>
            </w:r>
            <w:r w:rsidR="008D00D5" w:rsidRPr="00090AEE">
              <w:rPr>
                <w:rFonts w:ascii="Adobe Garamond Pro Bold" w:hAnsi="Adobe Garamond Pro Bold"/>
              </w:rPr>
              <w:t xml:space="preserve">                         </w:t>
            </w:r>
            <w:r w:rsidR="007E501F">
              <w:rPr>
                <w:rFonts w:ascii="Adobe Garamond Pro Bold" w:hAnsi="Adobe Garamond Pro Bold"/>
              </w:rPr>
              <w:t xml:space="preserve">                       </w:t>
            </w:r>
          </w:p>
          <w:p w:rsidR="008D00D5" w:rsidRDefault="007E501F" w:rsidP="008D00D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Adobe Garamond Pro Bold" w:hAnsi="Adobe Garamond Pro Bold"/>
              </w:rPr>
              <w:t xml:space="preserve">  </w:t>
            </w:r>
            <w:r w:rsidR="007A468D">
              <w:rPr>
                <w:rFonts w:ascii="Adobe Garamond Pro Bold" w:hAnsi="Adobe Garamond Pro Bold"/>
              </w:rPr>
              <w:t xml:space="preserve">                                                                               </w:t>
            </w:r>
            <w:r w:rsidR="008D00D5" w:rsidRPr="00CC0F8B">
              <w:rPr>
                <w:rFonts w:ascii="Adobe Garamond Pro Bold" w:hAnsi="Adobe Garamond Pro Bold"/>
                <w:b/>
                <w:sz w:val="24"/>
                <w:szCs w:val="24"/>
              </w:rPr>
              <w:t xml:space="preserve"> </w:t>
            </w:r>
            <w:r w:rsidR="008D00D5" w:rsidRPr="00CC0F8B">
              <w:rPr>
                <w:b/>
                <w:sz w:val="24"/>
                <w:szCs w:val="24"/>
              </w:rPr>
              <w:t xml:space="preserve">E-mail: </w:t>
            </w:r>
            <w:r w:rsidR="008D00D5">
              <w:rPr>
                <w:b/>
                <w:sz w:val="24"/>
                <w:szCs w:val="24"/>
              </w:rPr>
              <w:t>sikhams@gmail.com</w:t>
            </w:r>
            <w:r w:rsidR="008D00D5" w:rsidRPr="00CC0F8B">
              <w:rPr>
                <w:b/>
                <w:sz w:val="24"/>
                <w:szCs w:val="24"/>
              </w:rPr>
              <w:t xml:space="preserve">     </w:t>
            </w:r>
          </w:p>
          <w:p w:rsidR="00024A95" w:rsidRPr="000A52A8" w:rsidRDefault="008D00D5" w:rsidP="003C5871">
            <w:pPr>
              <w:pStyle w:val="BodyText"/>
              <w:spacing w:line="24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CC0F8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</w:t>
            </w:r>
            <w:r w:rsidRPr="00CC0F8B">
              <w:rPr>
                <w:b/>
                <w:sz w:val="24"/>
                <w:szCs w:val="24"/>
              </w:rPr>
              <w:t xml:space="preserve"> </w:t>
            </w:r>
            <w:r w:rsidRPr="000A52A8">
              <w:rPr>
                <w:rFonts w:ascii="Adobe Garamond Pro Bold" w:hAnsi="Adobe Garamond Pro Bold"/>
                <w:b/>
              </w:rPr>
              <w:t>Ph:</w:t>
            </w:r>
            <w:r w:rsidR="003C5871">
              <w:rPr>
                <w:rFonts w:ascii="Adobe Garamond Pro Bold" w:hAnsi="Adobe Garamond Pro Bold"/>
                <w:b/>
              </w:rPr>
              <w:t>+91-9482543548</w:t>
            </w:r>
            <w:r w:rsidR="002956AA">
              <w:rPr>
                <w:rFonts w:ascii="Adobe Garamond Pro Bold" w:hAnsi="Adobe Garamond Pro Bold"/>
                <w:b/>
              </w:rPr>
              <w:t>, 9995914642</w:t>
            </w:r>
          </w:p>
        </w:tc>
      </w:tr>
      <w:tr w:rsidR="00024A95">
        <w:trPr>
          <w:cantSplit/>
        </w:trPr>
        <w:tc>
          <w:tcPr>
            <w:tcW w:w="8853" w:type="dxa"/>
            <w:gridSpan w:val="2"/>
          </w:tcPr>
          <w:p w:rsidR="00024A95" w:rsidRDefault="00024A95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Objective</w:t>
            </w:r>
          </w:p>
        </w:tc>
      </w:tr>
      <w:tr w:rsidR="00024A95">
        <w:trPr>
          <w:trHeight w:val="939"/>
        </w:trPr>
        <w:tc>
          <w:tcPr>
            <w:tcW w:w="2160" w:type="dxa"/>
          </w:tcPr>
          <w:p w:rsidR="00024A95" w:rsidRDefault="00024A95">
            <w:pPr>
              <w:rPr>
                <w:rFonts w:ascii="Times New Roman" w:hAnsi="Times New Roman"/>
                <w:sz w:val="24"/>
              </w:rPr>
            </w:pPr>
          </w:p>
          <w:p w:rsidR="00024A95" w:rsidRDefault="00024A95">
            <w:pPr>
              <w:rPr>
                <w:rFonts w:ascii="Times New Roman" w:hAnsi="Times New Roman"/>
                <w:sz w:val="24"/>
              </w:rPr>
            </w:pPr>
          </w:p>
          <w:p w:rsidR="00024A95" w:rsidRDefault="00024A95">
            <w:pPr>
              <w:rPr>
                <w:rFonts w:ascii="Times New Roman" w:hAnsi="Times New Roman"/>
                <w:sz w:val="24"/>
              </w:rPr>
            </w:pPr>
          </w:p>
          <w:p w:rsidR="00024A95" w:rsidRDefault="00024A95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6693" w:type="dxa"/>
          </w:tcPr>
          <w:p w:rsidR="00024A95" w:rsidRDefault="00024A9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To work in the creative environment where I could constantly learn and effectively contribute my skills towards continuous growth and better productivity.</w:t>
            </w:r>
          </w:p>
        </w:tc>
      </w:tr>
      <w:tr w:rsidR="00024A95">
        <w:trPr>
          <w:cantSplit/>
          <w:trHeight w:val="80"/>
        </w:trPr>
        <w:tc>
          <w:tcPr>
            <w:tcW w:w="8853" w:type="dxa"/>
            <w:gridSpan w:val="2"/>
          </w:tcPr>
          <w:p w:rsidR="00024A95" w:rsidRDefault="00024A95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Educational qualification</w:t>
            </w:r>
          </w:p>
        </w:tc>
      </w:tr>
    </w:tbl>
    <w:p w:rsidR="00024A95" w:rsidRDefault="00024A95">
      <w:pPr>
        <w:rPr>
          <w:rFonts w:ascii="Times New Roman" w:hAnsi="Times New Roman"/>
          <w:bCs/>
          <w:sz w:val="24"/>
        </w:rPr>
      </w:pPr>
    </w:p>
    <w:tbl>
      <w:tblPr>
        <w:tblW w:w="9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7"/>
      </w:tblPr>
      <w:tblGrid>
        <w:gridCol w:w="2036"/>
        <w:gridCol w:w="647"/>
        <w:gridCol w:w="2409"/>
        <w:gridCol w:w="10"/>
        <w:gridCol w:w="2193"/>
        <w:gridCol w:w="1108"/>
        <w:gridCol w:w="1511"/>
      </w:tblGrid>
      <w:tr w:rsidR="00CD6BC6" w:rsidRPr="00CC0F8B" w:rsidTr="00152BAB">
        <w:trPr>
          <w:trHeight w:val="313"/>
          <w:jc w:val="center"/>
        </w:trPr>
        <w:tc>
          <w:tcPr>
            <w:tcW w:w="2036" w:type="dxa"/>
            <w:vAlign w:val="center"/>
          </w:tcPr>
          <w:p w:rsidR="00D87273" w:rsidRPr="00CC0F8B" w:rsidRDefault="00D87273" w:rsidP="003558A2">
            <w:pPr>
              <w:pStyle w:val="Heading3"/>
              <w:spacing w:line="360" w:lineRule="auto"/>
              <w:jc w:val="center"/>
              <w:rPr>
                <w:rFonts w:ascii="Times New Roman" w:hAnsi="Times New Roman"/>
                <w:b/>
                <w:i w:val="0"/>
              </w:rPr>
            </w:pPr>
            <w:r w:rsidRPr="00CC0F8B">
              <w:rPr>
                <w:rFonts w:ascii="Times New Roman" w:hAnsi="Times New Roman"/>
                <w:b/>
                <w:i w:val="0"/>
              </w:rPr>
              <w:t>Course</w:t>
            </w:r>
          </w:p>
        </w:tc>
        <w:tc>
          <w:tcPr>
            <w:tcW w:w="3056" w:type="dxa"/>
            <w:gridSpan w:val="2"/>
            <w:vAlign w:val="center"/>
          </w:tcPr>
          <w:p w:rsidR="00D87273" w:rsidRPr="00CC0F8B" w:rsidRDefault="00D87273" w:rsidP="003558A2">
            <w:pPr>
              <w:pStyle w:val="Heading3"/>
              <w:spacing w:line="360" w:lineRule="auto"/>
              <w:jc w:val="center"/>
              <w:rPr>
                <w:rFonts w:ascii="Times New Roman" w:hAnsi="Times New Roman"/>
                <w:b/>
                <w:i w:val="0"/>
              </w:rPr>
            </w:pPr>
            <w:r w:rsidRPr="00CC0F8B">
              <w:rPr>
                <w:rFonts w:ascii="Times New Roman" w:hAnsi="Times New Roman"/>
                <w:b/>
                <w:bCs/>
                <w:i w:val="0"/>
              </w:rPr>
              <w:t>Board/University</w:t>
            </w:r>
          </w:p>
        </w:tc>
        <w:tc>
          <w:tcPr>
            <w:tcW w:w="2203" w:type="dxa"/>
            <w:gridSpan w:val="2"/>
            <w:vAlign w:val="center"/>
          </w:tcPr>
          <w:p w:rsidR="00D87273" w:rsidRPr="00CC0F8B" w:rsidRDefault="00D87273" w:rsidP="003558A2">
            <w:pPr>
              <w:pStyle w:val="Heading3"/>
              <w:spacing w:line="360" w:lineRule="auto"/>
              <w:jc w:val="center"/>
              <w:rPr>
                <w:rFonts w:ascii="Times New Roman" w:hAnsi="Times New Roman"/>
                <w:b/>
                <w:i w:val="0"/>
              </w:rPr>
            </w:pPr>
            <w:r w:rsidRPr="00CC0F8B">
              <w:rPr>
                <w:rFonts w:ascii="Times New Roman" w:hAnsi="Times New Roman"/>
                <w:b/>
                <w:i w:val="0"/>
              </w:rPr>
              <w:t>Institution</w:t>
            </w:r>
          </w:p>
        </w:tc>
        <w:tc>
          <w:tcPr>
            <w:tcW w:w="1108" w:type="dxa"/>
            <w:vAlign w:val="center"/>
          </w:tcPr>
          <w:p w:rsidR="00D87273" w:rsidRPr="00CC0F8B" w:rsidRDefault="00D87273" w:rsidP="003558A2">
            <w:pPr>
              <w:pStyle w:val="Heading2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C0F8B"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1511" w:type="dxa"/>
            <w:vAlign w:val="center"/>
          </w:tcPr>
          <w:p w:rsidR="00D87273" w:rsidRPr="00CC0F8B" w:rsidRDefault="00D87273" w:rsidP="003558A2">
            <w:pPr>
              <w:pStyle w:val="Heading2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C0F8B">
              <w:rPr>
                <w:rFonts w:ascii="Times New Roman" w:hAnsi="Times New Roman"/>
                <w:b/>
                <w:bCs/>
              </w:rPr>
              <w:t>Result</w:t>
            </w:r>
          </w:p>
        </w:tc>
      </w:tr>
      <w:tr w:rsidR="008D00D5" w:rsidRPr="002F06E4" w:rsidTr="00152BAB">
        <w:trPr>
          <w:cantSplit/>
          <w:trHeight w:val="935"/>
          <w:jc w:val="center"/>
        </w:trPr>
        <w:tc>
          <w:tcPr>
            <w:tcW w:w="2036" w:type="dxa"/>
            <w:vAlign w:val="center"/>
          </w:tcPr>
          <w:p w:rsidR="008D00D5" w:rsidRPr="002F06E4" w:rsidRDefault="009A3AAE" w:rsidP="00AA01AC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B-</w:t>
            </w:r>
            <w:r w:rsidR="008D00D5" w:rsidRPr="002F06E4">
              <w:rPr>
                <w:rFonts w:ascii="Times New Roman" w:hAnsi="Times New Roman"/>
                <w:b/>
              </w:rPr>
              <w:t xml:space="preserve">Tech </w:t>
            </w:r>
            <w:r w:rsidR="008D00D5">
              <w:rPr>
                <w:rFonts w:ascii="Times New Roman" w:hAnsi="Times New Roman"/>
                <w:b/>
              </w:rPr>
              <w:t xml:space="preserve">           </w:t>
            </w:r>
            <w:r w:rsidR="008D00D5" w:rsidRPr="002F06E4">
              <w:rPr>
                <w:rFonts w:ascii="Times New Roman" w:hAnsi="Times New Roman"/>
                <w:b/>
              </w:rPr>
              <w:t>(Civil Engineering)</w:t>
            </w:r>
          </w:p>
        </w:tc>
        <w:tc>
          <w:tcPr>
            <w:tcW w:w="3066" w:type="dxa"/>
            <w:gridSpan w:val="3"/>
            <w:vAlign w:val="center"/>
          </w:tcPr>
          <w:p w:rsidR="008D00D5" w:rsidRPr="002F06E4" w:rsidRDefault="008D00D5" w:rsidP="00AA01AC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2F06E4">
                  <w:rPr>
                    <w:rFonts w:ascii="Times New Roman" w:hAnsi="Times New Roman"/>
                    <w:sz w:val="24"/>
                  </w:rPr>
                  <w:t>Calicut</w:t>
                </w:r>
              </w:smartTag>
              <w:r w:rsidRPr="002F06E4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PlaceType">
                <w:r w:rsidRPr="002F06E4">
                  <w:rPr>
                    <w:rFonts w:ascii="Times New Roman" w:hAnsi="Times New Roman"/>
                    <w:sz w:val="24"/>
                  </w:rPr>
                  <w:t>University</w:t>
                </w:r>
              </w:smartTag>
            </w:smartTag>
          </w:p>
        </w:tc>
        <w:tc>
          <w:tcPr>
            <w:tcW w:w="2193" w:type="dxa"/>
            <w:vAlign w:val="center"/>
          </w:tcPr>
          <w:p w:rsidR="008D00D5" w:rsidRPr="002F06E4" w:rsidRDefault="008D00D5" w:rsidP="00AA01AC">
            <w:pPr>
              <w:pStyle w:val="Achievement"/>
              <w:spacing w:line="360" w:lineRule="auto"/>
              <w:ind w:left="0" w:firstLine="0"/>
              <w:jc w:val="left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4"/>
                  </w:rPr>
                  <w:t>NSS</w:t>
                </w:r>
              </w:smartTag>
              <w:r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Times New Roman" w:hAnsi="Times New Roman"/>
                    <w:sz w:val="24"/>
                  </w:rPr>
                  <w:t>Engineering</w:t>
                </w:r>
              </w:smartTag>
              <w:r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4"/>
                  </w:rPr>
                  <w:t>College</w:t>
                </w:r>
              </w:smartTag>
            </w:smartTag>
            <w:r>
              <w:rPr>
                <w:rFonts w:ascii="Times New Roman" w:hAnsi="Times New Roman"/>
                <w:sz w:val="24"/>
              </w:rPr>
              <w:t xml:space="preserve"> , Palak</w:t>
            </w:r>
            <w:r w:rsidR="009A3AAE"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/>
                <w:sz w:val="24"/>
              </w:rPr>
              <w:t>ad</w:t>
            </w:r>
          </w:p>
        </w:tc>
        <w:tc>
          <w:tcPr>
            <w:tcW w:w="1108" w:type="dxa"/>
            <w:vAlign w:val="center"/>
          </w:tcPr>
          <w:p w:rsidR="008D00D5" w:rsidRPr="002F06E4" w:rsidRDefault="008D00D5" w:rsidP="00AA01AC">
            <w:pPr>
              <w:pStyle w:val="Achievement"/>
              <w:spacing w:line="360" w:lineRule="auto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 2010</w:t>
            </w:r>
          </w:p>
        </w:tc>
        <w:tc>
          <w:tcPr>
            <w:tcW w:w="1511" w:type="dxa"/>
            <w:vAlign w:val="center"/>
          </w:tcPr>
          <w:p w:rsidR="008D00D5" w:rsidRPr="002F06E4" w:rsidRDefault="007E501F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  <w:r w:rsidR="008D00D5">
              <w:rPr>
                <w:rFonts w:ascii="Times New Roman" w:hAnsi="Times New Roman"/>
              </w:rPr>
              <w:t>%</w:t>
            </w:r>
          </w:p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D00D5" w:rsidRPr="002F06E4" w:rsidTr="00152BAB">
        <w:trPr>
          <w:trHeight w:val="1025"/>
          <w:jc w:val="center"/>
        </w:trPr>
        <w:tc>
          <w:tcPr>
            <w:tcW w:w="2036" w:type="dxa"/>
            <w:vAlign w:val="center"/>
          </w:tcPr>
          <w:p w:rsidR="008D00D5" w:rsidRPr="002F06E4" w:rsidRDefault="009A3AAE" w:rsidP="00AA01AC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2F06E4">
              <w:rPr>
                <w:rFonts w:ascii="Times New Roman" w:hAnsi="Times New Roman"/>
                <w:b/>
              </w:rPr>
              <w:t>Plus Two</w:t>
            </w:r>
          </w:p>
        </w:tc>
        <w:tc>
          <w:tcPr>
            <w:tcW w:w="3056" w:type="dxa"/>
            <w:gridSpan w:val="2"/>
            <w:vAlign w:val="center"/>
          </w:tcPr>
          <w:p w:rsidR="008D00D5" w:rsidRPr="002F06E4" w:rsidRDefault="008D00D5" w:rsidP="00AA01AC">
            <w:pPr>
              <w:pStyle w:val="Achievemen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2F06E4">
                  <w:rPr>
                    <w:rFonts w:ascii="Times New Roman" w:hAnsi="Times New Roman"/>
                    <w:sz w:val="24"/>
                  </w:rPr>
                  <w:t>Kerala</w:t>
                </w:r>
              </w:smartTag>
              <w:r w:rsidRPr="002F06E4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PlaceType">
                <w:r w:rsidRPr="002F06E4">
                  <w:rPr>
                    <w:rFonts w:ascii="Times New Roman" w:hAnsi="Times New Roman"/>
                    <w:sz w:val="24"/>
                  </w:rPr>
                  <w:t>State</w:t>
                </w:r>
              </w:smartTag>
            </w:smartTag>
            <w:r w:rsidRPr="002F06E4">
              <w:rPr>
                <w:rFonts w:ascii="Times New Roman" w:hAnsi="Times New Roman"/>
                <w:sz w:val="24"/>
              </w:rPr>
              <w:t xml:space="preserve"> Board</w:t>
            </w:r>
          </w:p>
        </w:tc>
        <w:tc>
          <w:tcPr>
            <w:tcW w:w="2203" w:type="dxa"/>
            <w:gridSpan w:val="2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St. </w:t>
            </w:r>
            <w:r w:rsidR="009A3AAE">
              <w:rPr>
                <w:rFonts w:ascii="Times New Roman" w:hAnsi="Times New Roman"/>
                <w:color w:val="000000"/>
              </w:rPr>
              <w:t>Aloysius</w:t>
            </w:r>
            <w:r>
              <w:rPr>
                <w:rFonts w:ascii="Times New Roman" w:hAnsi="Times New Roman"/>
                <w:color w:val="000000"/>
              </w:rPr>
              <w:t xml:space="preserve"> HSS Elthuruthu,</w:t>
            </w:r>
          </w:p>
        </w:tc>
        <w:tc>
          <w:tcPr>
            <w:tcW w:w="1108" w:type="dxa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F06E4">
              <w:rPr>
                <w:rFonts w:ascii="Times New Roman" w:hAnsi="Times New Roman"/>
              </w:rPr>
              <w:t>March</w:t>
            </w:r>
          </w:p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2005</w:t>
            </w:r>
          </w:p>
        </w:tc>
        <w:tc>
          <w:tcPr>
            <w:tcW w:w="1511" w:type="dxa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8D00D5" w:rsidRPr="002F06E4" w:rsidTr="00152BAB">
        <w:trPr>
          <w:cantSplit/>
          <w:trHeight w:val="377"/>
          <w:jc w:val="center"/>
        </w:trPr>
        <w:tc>
          <w:tcPr>
            <w:tcW w:w="2036" w:type="dxa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2F06E4">
              <w:rPr>
                <w:rFonts w:ascii="Times New Roman" w:hAnsi="Times New Roman"/>
                <w:b/>
              </w:rPr>
              <w:t>S.S.L.C</w:t>
            </w:r>
          </w:p>
        </w:tc>
        <w:tc>
          <w:tcPr>
            <w:tcW w:w="3056" w:type="dxa"/>
            <w:gridSpan w:val="2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PlaceName">
                <w:r w:rsidRPr="002F06E4">
                  <w:rPr>
                    <w:rFonts w:ascii="Times New Roman" w:hAnsi="Times New Roman"/>
                  </w:rPr>
                  <w:t>Kerala</w:t>
                </w:r>
              </w:smartTag>
              <w:r w:rsidRPr="002F06E4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Pr="002F06E4">
                  <w:rPr>
                    <w:rFonts w:ascii="Times New Roman" w:hAnsi="Times New Roman"/>
                  </w:rPr>
                  <w:t>State</w:t>
                </w:r>
              </w:smartTag>
            </w:smartTag>
            <w:r w:rsidRPr="002F06E4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2203" w:type="dxa"/>
            <w:gridSpan w:val="2"/>
            <w:vAlign w:val="center"/>
          </w:tcPr>
          <w:p w:rsidR="008D00D5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St.Paul’s. C.E.H.S.S,</w:t>
            </w:r>
          </w:p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Kuriachira</w:t>
            </w:r>
            <w:r w:rsidRPr="002F06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08" w:type="dxa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2003</w:t>
            </w:r>
          </w:p>
        </w:tc>
        <w:tc>
          <w:tcPr>
            <w:tcW w:w="1511" w:type="dxa"/>
            <w:vAlign w:val="center"/>
          </w:tcPr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93%</w:t>
            </w:r>
          </w:p>
          <w:p w:rsidR="008D00D5" w:rsidRPr="002F06E4" w:rsidRDefault="008D00D5" w:rsidP="00AA01AC">
            <w:pPr>
              <w:spacing w:line="360" w:lineRule="auto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8D00D5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9914" w:type="dxa"/>
            <w:gridSpan w:val="7"/>
          </w:tcPr>
          <w:p w:rsidR="008D00D5" w:rsidRDefault="008D00D5" w:rsidP="003558A2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</w:p>
          <w:p w:rsidR="008D00D5" w:rsidRDefault="008D00D5" w:rsidP="003558A2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WORKING EXPERIENCE</w:t>
            </w:r>
          </w:p>
        </w:tc>
      </w:tr>
      <w:tr w:rsidR="008D00D5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647"/>
        </w:trPr>
        <w:tc>
          <w:tcPr>
            <w:tcW w:w="2683" w:type="dxa"/>
            <w:gridSpan w:val="2"/>
          </w:tcPr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 2013 to August 2014</w:t>
            </w:r>
          </w:p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52BAB" w:rsidRDefault="00152BAB" w:rsidP="00355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D00D5" w:rsidRPr="00263C3D" w:rsidRDefault="007E501F" w:rsidP="00355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 2011 to August 2013</w:t>
            </w:r>
          </w:p>
        </w:tc>
        <w:tc>
          <w:tcPr>
            <w:tcW w:w="7231" w:type="dxa"/>
            <w:gridSpan w:val="5"/>
          </w:tcPr>
          <w:p w:rsidR="00152BAB" w:rsidRDefault="00152BAB" w:rsidP="00DD1A9D">
            <w:pPr>
              <w:pStyle w:val="Objectiv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2BAB" w:rsidRDefault="00152BAB" w:rsidP="00DD1A9D">
            <w:pPr>
              <w:pStyle w:val="Objectiv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</w:t>
            </w:r>
            <w:r w:rsidRPr="00263C3D">
              <w:rPr>
                <w:rFonts w:ascii="Times New Roman" w:hAnsi="Times New Roman"/>
                <w:sz w:val="24"/>
                <w:szCs w:val="24"/>
              </w:rPr>
              <w:t xml:space="preserve"> as a </w:t>
            </w: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  <w:r w:rsidRPr="00263C3D">
              <w:rPr>
                <w:rFonts w:ascii="Times New Roman" w:hAnsi="Times New Roman"/>
                <w:sz w:val="24"/>
                <w:szCs w:val="24"/>
              </w:rPr>
              <w:t xml:space="preserve"> in Civil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Engineering Department in Ammini </w:t>
            </w:r>
            <w:r w:rsidRPr="00263C3D">
              <w:rPr>
                <w:rFonts w:ascii="Times New Roman" w:hAnsi="Times New Roman"/>
                <w:sz w:val="24"/>
                <w:szCs w:val="24"/>
              </w:rPr>
              <w:t xml:space="preserve">College of Engineering </w:t>
            </w:r>
            <w:r>
              <w:rPr>
                <w:rFonts w:ascii="Times New Roman" w:hAnsi="Times New Roman"/>
                <w:sz w:val="24"/>
                <w:szCs w:val="24"/>
              </w:rPr>
              <w:t>, Palakkad</w:t>
            </w:r>
          </w:p>
          <w:p w:rsidR="008D00D5" w:rsidRDefault="007E501F" w:rsidP="00DD1A9D">
            <w:pPr>
              <w:pStyle w:val="Objectiv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</w:t>
            </w:r>
            <w:r w:rsidR="008D00D5" w:rsidRPr="00263C3D">
              <w:rPr>
                <w:rFonts w:ascii="Times New Roman" w:hAnsi="Times New Roman"/>
                <w:sz w:val="24"/>
                <w:szCs w:val="24"/>
              </w:rPr>
              <w:t xml:space="preserve"> as a </w:t>
            </w:r>
            <w:r w:rsidR="00620932">
              <w:rPr>
                <w:rFonts w:ascii="Times New Roman" w:hAnsi="Times New Roman"/>
                <w:sz w:val="24"/>
                <w:szCs w:val="24"/>
              </w:rPr>
              <w:t>Lecturer</w:t>
            </w:r>
            <w:r w:rsidR="008D00D5" w:rsidRPr="00263C3D">
              <w:rPr>
                <w:rFonts w:ascii="Times New Roman" w:hAnsi="Times New Roman"/>
                <w:sz w:val="24"/>
                <w:szCs w:val="24"/>
              </w:rPr>
              <w:t xml:space="preserve"> in Civil Engineering Department in Royal College of Engineering and technology, Akikkavu, Thrissur.</w:t>
            </w:r>
            <w:r w:rsidR="00013246">
              <w:rPr>
                <w:rFonts w:ascii="Times New Roman" w:hAnsi="Times New Roman"/>
                <w:sz w:val="24"/>
                <w:szCs w:val="24"/>
              </w:rPr>
              <w:t xml:space="preserve"> Was </w:t>
            </w:r>
            <w:r w:rsidR="00013246" w:rsidRPr="00013246">
              <w:rPr>
                <w:rFonts w:ascii="Times New Roman" w:hAnsi="Times New Roman"/>
                <w:sz w:val="24"/>
                <w:szCs w:val="24"/>
              </w:rPr>
              <w:t>ISO civil department representative</w:t>
            </w:r>
            <w:r w:rsidR="00013246">
              <w:rPr>
                <w:rFonts w:ascii="Times New Roman" w:hAnsi="Times New Roman"/>
                <w:sz w:val="24"/>
                <w:szCs w:val="24"/>
              </w:rPr>
              <w:t xml:space="preserve"> in RCET from December 2011 till July 2013</w:t>
            </w:r>
          </w:p>
          <w:p w:rsidR="008D00D5" w:rsidRPr="00263C3D" w:rsidRDefault="008D00D5" w:rsidP="00D56B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00D5" w:rsidRPr="003C5871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647"/>
        </w:trPr>
        <w:tc>
          <w:tcPr>
            <w:tcW w:w="2683" w:type="dxa"/>
            <w:gridSpan w:val="2"/>
          </w:tcPr>
          <w:p w:rsidR="008D00D5" w:rsidRPr="003C5871" w:rsidRDefault="008D00D5" w:rsidP="003558A2">
            <w:pPr>
              <w:rPr>
                <w:rFonts w:ascii="Times New Roman" w:hAnsi="Times New Roman"/>
                <w:sz w:val="24"/>
                <w:szCs w:val="24"/>
              </w:rPr>
            </w:pPr>
            <w:r w:rsidRPr="003C5871">
              <w:rPr>
                <w:rFonts w:ascii="Times New Roman" w:hAnsi="Times New Roman"/>
                <w:sz w:val="24"/>
                <w:szCs w:val="24"/>
              </w:rPr>
              <w:t>Sep</w:t>
            </w:r>
            <w:r w:rsidR="00360672" w:rsidRPr="003C5871">
              <w:rPr>
                <w:rFonts w:ascii="Times New Roman" w:hAnsi="Times New Roman"/>
                <w:sz w:val="24"/>
                <w:szCs w:val="24"/>
              </w:rPr>
              <w:t>tember</w:t>
            </w:r>
            <w:r w:rsidR="009A3AAE" w:rsidRPr="003C5871">
              <w:rPr>
                <w:rFonts w:ascii="Times New Roman" w:hAnsi="Times New Roman"/>
                <w:sz w:val="24"/>
                <w:szCs w:val="24"/>
              </w:rPr>
              <w:t>-2010 to May</w:t>
            </w:r>
            <w:r w:rsidRPr="003C5871">
              <w:rPr>
                <w:rFonts w:ascii="Times New Roman" w:hAnsi="Times New Roman"/>
                <w:sz w:val="24"/>
                <w:szCs w:val="24"/>
              </w:rPr>
              <w:t xml:space="preserve"> 2011</w:t>
            </w:r>
          </w:p>
        </w:tc>
        <w:tc>
          <w:tcPr>
            <w:tcW w:w="7231" w:type="dxa"/>
            <w:gridSpan w:val="5"/>
          </w:tcPr>
          <w:p w:rsidR="008D00D5" w:rsidRPr="003C5871" w:rsidRDefault="008D00D5" w:rsidP="00DD1A9D">
            <w:pPr>
              <w:pStyle w:val="Objectiv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871">
              <w:rPr>
                <w:rFonts w:ascii="Times New Roman" w:hAnsi="Times New Roman"/>
                <w:sz w:val="24"/>
                <w:szCs w:val="24"/>
              </w:rPr>
              <w:t xml:space="preserve">Worked </w:t>
            </w:r>
            <w:r w:rsidR="00620932" w:rsidRPr="003C5871">
              <w:rPr>
                <w:rFonts w:ascii="Times New Roman" w:hAnsi="Times New Roman"/>
                <w:sz w:val="24"/>
                <w:szCs w:val="24"/>
              </w:rPr>
              <w:t xml:space="preserve">as Lecturer in Civil Engineering </w:t>
            </w:r>
            <w:r w:rsidRPr="003C5871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620932" w:rsidRPr="003C5871">
              <w:rPr>
                <w:rFonts w:ascii="Times New Roman" w:hAnsi="Times New Roman"/>
                <w:sz w:val="24"/>
                <w:szCs w:val="24"/>
              </w:rPr>
              <w:t xml:space="preserve">T.Tech, Alagapanagar, Thrissur. </w:t>
            </w:r>
          </w:p>
        </w:tc>
      </w:tr>
      <w:tr w:rsidR="008D00D5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9914" w:type="dxa"/>
            <w:gridSpan w:val="7"/>
          </w:tcPr>
          <w:p w:rsidR="005F4360" w:rsidRDefault="005F4360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</w:p>
          <w:p w:rsidR="008D00D5" w:rsidRDefault="008D00D5">
            <w:pPr>
              <w:pStyle w:val="SectionTitle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</w:t>
            </w:r>
            <w:r w:rsidR="003C5871">
              <w:rPr>
                <w:rFonts w:ascii="Times New Roman" w:hAnsi="Times New Roman"/>
                <w:b/>
                <w:sz w:val="24"/>
              </w:rPr>
              <w:t>kills</w:t>
            </w:r>
          </w:p>
        </w:tc>
      </w:tr>
      <w:tr w:rsidR="008D00D5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647"/>
        </w:trPr>
        <w:tc>
          <w:tcPr>
            <w:tcW w:w="2683" w:type="dxa"/>
            <w:gridSpan w:val="2"/>
          </w:tcPr>
          <w:p w:rsidR="008D00D5" w:rsidRDefault="008D00D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231" w:type="dxa"/>
            <w:gridSpan w:val="5"/>
          </w:tcPr>
          <w:p w:rsidR="008D00D5" w:rsidRDefault="003C5871" w:rsidP="0087397F">
            <w:pPr>
              <w:pStyle w:val="Objectiv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Ample knowledge in Microsoft Word &amp; Excel and also in softwares like, </w:t>
            </w:r>
            <w:r w:rsidR="008D00D5">
              <w:rPr>
                <w:rFonts w:ascii="Times New Roman" w:hAnsi="Times New Roman"/>
                <w:sz w:val="24"/>
              </w:rPr>
              <w:t>AutoCAD</w:t>
            </w:r>
            <w:r w:rsidR="00620932">
              <w:rPr>
                <w:rFonts w:ascii="Times New Roman" w:hAnsi="Times New Roman"/>
                <w:sz w:val="24"/>
              </w:rPr>
              <w:t xml:space="preserve"> 2010</w:t>
            </w:r>
            <w:r w:rsidR="008D00D5">
              <w:rPr>
                <w:rFonts w:ascii="Times New Roman" w:hAnsi="Times New Roman"/>
                <w:sz w:val="24"/>
              </w:rPr>
              <w:t>,</w:t>
            </w:r>
            <w:r w:rsidR="00620932">
              <w:rPr>
                <w:rFonts w:ascii="Times New Roman" w:hAnsi="Times New Roman"/>
                <w:sz w:val="24"/>
              </w:rPr>
              <w:t xml:space="preserve"> Primavera</w:t>
            </w:r>
          </w:p>
          <w:p w:rsidR="003C5871" w:rsidRDefault="003C5871" w:rsidP="003C58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I.S.O department representative</w:t>
            </w:r>
          </w:p>
          <w:p w:rsidR="003C5871" w:rsidRPr="003C5871" w:rsidRDefault="003C5871" w:rsidP="003C587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year valid IELTS score of 7.5</w:t>
            </w:r>
          </w:p>
        </w:tc>
      </w:tr>
      <w:tr w:rsidR="008D00D5" w:rsidTr="00152BA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8520"/>
        </w:trPr>
        <w:tc>
          <w:tcPr>
            <w:tcW w:w="9914" w:type="dxa"/>
            <w:gridSpan w:val="7"/>
          </w:tcPr>
          <w:p w:rsidR="00152BAB" w:rsidRDefault="00152BAB"/>
          <w:p w:rsidR="00152BAB" w:rsidRDefault="00152BAB"/>
          <w:p w:rsidR="00152BAB" w:rsidRDefault="00152BAB"/>
          <w:tbl>
            <w:tblPr>
              <w:tblW w:w="9698" w:type="dxa"/>
              <w:tblLook w:val="0000"/>
            </w:tblPr>
            <w:tblGrid>
              <w:gridCol w:w="9698"/>
            </w:tblGrid>
            <w:tr w:rsidR="00152BAB" w:rsidTr="00CF5762">
              <w:trPr>
                <w:cantSplit/>
              </w:trPr>
              <w:tc>
                <w:tcPr>
                  <w:tcW w:w="9698" w:type="dxa"/>
                </w:tcPr>
                <w:p w:rsidR="005F4360" w:rsidRDefault="005F4360" w:rsidP="00CF5762">
                  <w:pPr>
                    <w:pStyle w:val="SectionTitle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  <w:p w:rsidR="00152BAB" w:rsidRDefault="00152BAB" w:rsidP="00CF5762">
                  <w:pPr>
                    <w:pStyle w:val="SectionTitle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personal profile </w:t>
                  </w:r>
                </w:p>
              </w:tc>
            </w:tr>
          </w:tbl>
          <w:p w:rsidR="00152BAB" w:rsidRDefault="00152BAB" w:rsidP="00152BAB">
            <w:pPr>
              <w:rPr>
                <w:rFonts w:ascii="Times New Roman" w:hAnsi="Times New Roman"/>
                <w:b/>
                <w:sz w:val="24"/>
              </w:rPr>
            </w:pP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: Sikha. M.S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Father’s Name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: M.R. Sajeendran</w:t>
            </w:r>
          </w:p>
          <w:p w:rsidR="003D7054" w:rsidRDefault="003D7054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Husband’s Name                                :  Abhilash Krishnan V C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 Birth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: 06-04-1988</w:t>
            </w:r>
          </w:p>
          <w:p w:rsidR="00152BAB" w:rsidRDefault="0084578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  <w:r w:rsidR="00152BAB">
              <w:rPr>
                <w:rFonts w:ascii="Times New Roman" w:hAnsi="Times New Roman"/>
                <w:sz w:val="24"/>
              </w:rPr>
              <w:tab/>
            </w:r>
            <w:r w:rsidR="00152BAB">
              <w:rPr>
                <w:rFonts w:ascii="Times New Roman" w:hAnsi="Times New Roman"/>
                <w:sz w:val="24"/>
              </w:rPr>
              <w:tab/>
            </w:r>
            <w:r w:rsidR="00152BAB">
              <w:rPr>
                <w:rFonts w:ascii="Times New Roman" w:hAnsi="Times New Roman"/>
                <w:sz w:val="24"/>
              </w:rPr>
              <w:tab/>
            </w:r>
            <w:r w:rsidR="00152BAB">
              <w:rPr>
                <w:rFonts w:ascii="Times New Roman" w:hAnsi="Times New Roman"/>
                <w:sz w:val="24"/>
              </w:rPr>
              <w:tab/>
            </w:r>
            <w:r w:rsidR="00152BAB">
              <w:rPr>
                <w:rFonts w:ascii="Times New Roman" w:hAnsi="Times New Roman"/>
                <w:sz w:val="24"/>
              </w:rPr>
              <w:tab/>
              <w:t>: Female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Marital Status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: </w:t>
            </w:r>
            <w:r w:rsidR="00975CFB">
              <w:rPr>
                <w:rFonts w:ascii="Times New Roman" w:hAnsi="Times New Roman"/>
                <w:sz w:val="24"/>
              </w:rPr>
              <w:t>Married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Nationality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: Indian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Languages Known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: English, Malayalam, Hindi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</w:p>
          <w:p w:rsidR="005F4360" w:rsidRDefault="005F4360" w:rsidP="00152BAB">
            <w:pPr>
              <w:pStyle w:val="Heading8"/>
              <w:rPr>
                <w:rFonts w:ascii="Times New Roman" w:hAnsi="Times New Roman"/>
                <w:sz w:val="24"/>
              </w:rPr>
            </w:pPr>
          </w:p>
          <w:p w:rsidR="005F4360" w:rsidRDefault="005F4360" w:rsidP="00152BAB">
            <w:pPr>
              <w:pStyle w:val="Heading8"/>
              <w:rPr>
                <w:rFonts w:ascii="Times New Roman" w:hAnsi="Times New Roman"/>
                <w:sz w:val="24"/>
              </w:rPr>
            </w:pPr>
          </w:p>
          <w:p w:rsidR="00152BAB" w:rsidRDefault="00152BAB" w:rsidP="00152BAB">
            <w:pPr>
              <w:pStyle w:val="Heading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DECLARATION</w:t>
            </w:r>
          </w:p>
          <w:p w:rsidR="00152BAB" w:rsidRDefault="00152BAB" w:rsidP="00152BAB">
            <w:pPr>
              <w:rPr>
                <w:rFonts w:ascii="Times New Roman" w:hAnsi="Times New Roman"/>
                <w:b/>
                <w:sz w:val="24"/>
              </w:rPr>
            </w:pP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hereby declare that the particulars above are true to the best of my knowledge and belief.</w:t>
            </w:r>
          </w:p>
          <w:p w:rsidR="00152BAB" w:rsidRDefault="00152BAB" w:rsidP="00152BAB">
            <w:pPr>
              <w:rPr>
                <w:rFonts w:ascii="Times New Roman" w:hAnsi="Times New Roman"/>
                <w:sz w:val="24"/>
              </w:rPr>
            </w:pPr>
          </w:p>
          <w:p w:rsidR="00152BAB" w:rsidRDefault="00183495" w:rsidP="00152BA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  <w:r>
              <w:rPr>
                <w:rFonts w:ascii="Times New Roman" w:hAnsi="Times New Roman"/>
                <w:sz w:val="24"/>
              </w:rPr>
              <w:tab/>
              <w:t xml:space="preserve">:  </w:t>
            </w:r>
            <w:r w:rsidR="002956AA">
              <w:rPr>
                <w:rFonts w:ascii="Times New Roman" w:hAnsi="Times New Roman"/>
                <w:sz w:val="24"/>
              </w:rPr>
              <w:t>03/11</w:t>
            </w:r>
            <w:r w:rsidR="00152BAB">
              <w:rPr>
                <w:rFonts w:ascii="Times New Roman" w:hAnsi="Times New Roman"/>
                <w:sz w:val="24"/>
              </w:rPr>
              <w:t>/2015</w:t>
            </w:r>
          </w:p>
          <w:p w:rsidR="00152BAB" w:rsidRDefault="00152BAB" w:rsidP="00152BAB">
            <w:pPr>
              <w:pStyle w:val="BodyText3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z w:val="24"/>
              </w:rPr>
              <w:tab/>
              <w:t xml:space="preserve">: </w:t>
            </w:r>
            <w:r w:rsidR="002956AA">
              <w:rPr>
                <w:sz w:val="24"/>
              </w:rPr>
              <w:t>Thrissur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   </w:t>
            </w:r>
          </w:p>
          <w:p w:rsidR="008D00D5" w:rsidRDefault="00152BAB" w:rsidP="00152BAB">
            <w:pPr>
              <w:pStyle w:val="BodyText3"/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Sikha M 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8D00D5" w:rsidRPr="00716100" w:rsidRDefault="008D00D5" w:rsidP="00716100">
            <w:pPr>
              <w:pStyle w:val="BodyText"/>
            </w:pPr>
          </w:p>
        </w:tc>
      </w:tr>
    </w:tbl>
    <w:p w:rsidR="00024A95" w:rsidRDefault="00E2374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24A95">
        <w:rPr>
          <w:rFonts w:ascii="Times New Roman" w:hAnsi="Times New Roman"/>
          <w:sz w:val="24"/>
        </w:rPr>
        <w:tab/>
        <w:t xml:space="preserve"> </w:t>
      </w:r>
    </w:p>
    <w:sectPr w:rsidR="00024A95" w:rsidSect="007F307B">
      <w:pgSz w:w="11907" w:h="16840" w:code="9"/>
      <w:pgMar w:top="784" w:right="1185" w:bottom="1008" w:left="1797" w:header="720" w:footer="720" w:gutter="0"/>
      <w:cols w:space="720"/>
      <w:docGrid w:linePitch="2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47B" w:rsidRDefault="006A547B" w:rsidP="00CB1C0B">
      <w:r>
        <w:separator/>
      </w:r>
    </w:p>
  </w:endnote>
  <w:endnote w:type="continuationSeparator" w:id="1">
    <w:p w:rsidR="006A547B" w:rsidRDefault="006A547B" w:rsidP="00CB1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47B" w:rsidRDefault="006A547B" w:rsidP="00CB1C0B">
      <w:r>
        <w:separator/>
      </w:r>
    </w:p>
  </w:footnote>
  <w:footnote w:type="continuationSeparator" w:id="1">
    <w:p w:rsidR="006A547B" w:rsidRDefault="006A547B" w:rsidP="00CB1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F42D6"/>
    <w:multiLevelType w:val="hybridMultilevel"/>
    <w:tmpl w:val="A8347ED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9BB7472"/>
    <w:multiLevelType w:val="hybridMultilevel"/>
    <w:tmpl w:val="FB7426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0C846443"/>
    <w:multiLevelType w:val="hybridMultilevel"/>
    <w:tmpl w:val="434C21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30557639"/>
    <w:multiLevelType w:val="hybridMultilevel"/>
    <w:tmpl w:val="285CA1A2"/>
    <w:lvl w:ilvl="0" w:tplc="C82010BA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30F0F15"/>
    <w:multiLevelType w:val="hybridMultilevel"/>
    <w:tmpl w:val="A9ACACE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3F391D0D"/>
    <w:multiLevelType w:val="hybridMultilevel"/>
    <w:tmpl w:val="552CFF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F569B6"/>
    <w:multiLevelType w:val="hybridMultilevel"/>
    <w:tmpl w:val="82FA2416"/>
    <w:lvl w:ilvl="0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3">
    <w:nsid w:val="4C286F56"/>
    <w:multiLevelType w:val="hybridMultilevel"/>
    <w:tmpl w:val="079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>
    <w:nsid w:val="55920C82"/>
    <w:multiLevelType w:val="hybridMultilevel"/>
    <w:tmpl w:val="03400F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AD1337"/>
    <w:multiLevelType w:val="hybridMultilevel"/>
    <w:tmpl w:val="B9826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661C17AD"/>
    <w:multiLevelType w:val="hybridMultilevel"/>
    <w:tmpl w:val="E3E086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11020A"/>
    <w:multiLevelType w:val="hybridMultilevel"/>
    <w:tmpl w:val="D1789D3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706C3F00"/>
    <w:multiLevelType w:val="hybridMultilevel"/>
    <w:tmpl w:val="27A40F3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71D305BB"/>
    <w:multiLevelType w:val="hybridMultilevel"/>
    <w:tmpl w:val="F676C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5D3B33"/>
    <w:multiLevelType w:val="hybridMultilevel"/>
    <w:tmpl w:val="9F5A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5"/>
  </w:num>
  <w:num w:numId="10">
    <w:abstractNumId w:val="17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8"/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16"/>
  </w:num>
  <w:num w:numId="21">
    <w:abstractNumId w:val="12"/>
  </w:num>
  <w:num w:numId="22">
    <w:abstractNumId w:val="19"/>
  </w:num>
  <w:num w:numId="23">
    <w:abstractNumId w:val="20"/>
  </w:num>
  <w:num w:numId="24">
    <w:abstractNumId w:val="15"/>
  </w:num>
  <w:num w:numId="25">
    <w:abstractNumId w:val="7"/>
  </w:num>
  <w:num w:numId="26">
    <w:abstractNumId w:val="22"/>
  </w:num>
  <w:num w:numId="27">
    <w:abstractNumId w:val="21"/>
  </w:num>
  <w:num w:numId="28">
    <w:abstractNumId w:val="18"/>
  </w:num>
  <w:num w:numId="29">
    <w:abstractNumId w:val="9"/>
  </w:num>
  <w:num w:numId="30">
    <w:abstractNumId w:val="2"/>
  </w:num>
  <w:num w:numId="31">
    <w:abstractNumId w:val="13"/>
  </w:num>
  <w:num w:numId="32">
    <w:abstractNumId w:val="4"/>
  </w:num>
  <w:num w:numId="33">
    <w:abstractNumId w:val="1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rawingGridHorizontalSpacing w:val="165"/>
  <w:drawingGridVerticalSpacing w:val="11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iResumeStyle" w:val="2"/>
    <w:docVar w:name="Resume Post Wizard Balloon" w:val="0"/>
  </w:docVars>
  <w:rsids>
    <w:rsidRoot w:val="00024A95"/>
    <w:rsid w:val="00013246"/>
    <w:rsid w:val="00024A95"/>
    <w:rsid w:val="00086DA5"/>
    <w:rsid w:val="00090AEE"/>
    <w:rsid w:val="000A52A8"/>
    <w:rsid w:val="000A73CD"/>
    <w:rsid w:val="000B548F"/>
    <w:rsid w:val="000C7D2A"/>
    <w:rsid w:val="000D3710"/>
    <w:rsid w:val="000F233F"/>
    <w:rsid w:val="00113578"/>
    <w:rsid w:val="0011406C"/>
    <w:rsid w:val="00152BAB"/>
    <w:rsid w:val="00161F9B"/>
    <w:rsid w:val="001641FF"/>
    <w:rsid w:val="00183495"/>
    <w:rsid w:val="00183AFA"/>
    <w:rsid w:val="001F5EE5"/>
    <w:rsid w:val="0022004D"/>
    <w:rsid w:val="002501BE"/>
    <w:rsid w:val="002544DD"/>
    <w:rsid w:val="00261A6F"/>
    <w:rsid w:val="00263C3D"/>
    <w:rsid w:val="002956AA"/>
    <w:rsid w:val="002B5DC6"/>
    <w:rsid w:val="002F06E4"/>
    <w:rsid w:val="003558A2"/>
    <w:rsid w:val="00360672"/>
    <w:rsid w:val="003665DF"/>
    <w:rsid w:val="0037199D"/>
    <w:rsid w:val="003C5871"/>
    <w:rsid w:val="003D7054"/>
    <w:rsid w:val="003F7308"/>
    <w:rsid w:val="004042CA"/>
    <w:rsid w:val="00437E95"/>
    <w:rsid w:val="004513C7"/>
    <w:rsid w:val="004E0594"/>
    <w:rsid w:val="004E5DE2"/>
    <w:rsid w:val="005431A6"/>
    <w:rsid w:val="00567657"/>
    <w:rsid w:val="005D73DA"/>
    <w:rsid w:val="005F0861"/>
    <w:rsid w:val="005F4360"/>
    <w:rsid w:val="005F7219"/>
    <w:rsid w:val="00620932"/>
    <w:rsid w:val="00660E9A"/>
    <w:rsid w:val="00682B35"/>
    <w:rsid w:val="00695B47"/>
    <w:rsid w:val="006A45DA"/>
    <w:rsid w:val="006A547B"/>
    <w:rsid w:val="006B3593"/>
    <w:rsid w:val="006D32AD"/>
    <w:rsid w:val="00716100"/>
    <w:rsid w:val="007310A4"/>
    <w:rsid w:val="007353A6"/>
    <w:rsid w:val="007537BF"/>
    <w:rsid w:val="007722D9"/>
    <w:rsid w:val="007A468D"/>
    <w:rsid w:val="007E501F"/>
    <w:rsid w:val="007F2E99"/>
    <w:rsid w:val="007F307B"/>
    <w:rsid w:val="00807B55"/>
    <w:rsid w:val="0084578B"/>
    <w:rsid w:val="0087397F"/>
    <w:rsid w:val="00883FEF"/>
    <w:rsid w:val="008D00D5"/>
    <w:rsid w:val="008E78B4"/>
    <w:rsid w:val="00962FCD"/>
    <w:rsid w:val="0097427C"/>
    <w:rsid w:val="00975CFB"/>
    <w:rsid w:val="009A3AAE"/>
    <w:rsid w:val="009B652C"/>
    <w:rsid w:val="009D284E"/>
    <w:rsid w:val="00A030D3"/>
    <w:rsid w:val="00A1250E"/>
    <w:rsid w:val="00AA01AC"/>
    <w:rsid w:val="00AA58BF"/>
    <w:rsid w:val="00AE3A87"/>
    <w:rsid w:val="00AE4208"/>
    <w:rsid w:val="00AE43A1"/>
    <w:rsid w:val="00B02451"/>
    <w:rsid w:val="00B16029"/>
    <w:rsid w:val="00B40C82"/>
    <w:rsid w:val="00B912C9"/>
    <w:rsid w:val="00BA726A"/>
    <w:rsid w:val="00BB4AE7"/>
    <w:rsid w:val="00C211ED"/>
    <w:rsid w:val="00C52C11"/>
    <w:rsid w:val="00C55424"/>
    <w:rsid w:val="00CB1C0B"/>
    <w:rsid w:val="00CC0F8B"/>
    <w:rsid w:val="00CD6BC6"/>
    <w:rsid w:val="00CF4060"/>
    <w:rsid w:val="00D37B87"/>
    <w:rsid w:val="00D4696E"/>
    <w:rsid w:val="00D56B7C"/>
    <w:rsid w:val="00D84A0A"/>
    <w:rsid w:val="00D87273"/>
    <w:rsid w:val="00DD1A9D"/>
    <w:rsid w:val="00DD25AF"/>
    <w:rsid w:val="00E23746"/>
    <w:rsid w:val="00E5491C"/>
    <w:rsid w:val="00E72502"/>
    <w:rsid w:val="00E736AD"/>
    <w:rsid w:val="00F9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307B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7F307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7F307B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7F307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F307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7F307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7F307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F307B"/>
    <w:pPr>
      <w:keepNext/>
      <w:spacing w:line="360" w:lineRule="auto"/>
      <w:jc w:val="center"/>
      <w:outlineLvl w:val="6"/>
    </w:pPr>
    <w:rPr>
      <w:rFonts w:ascii="Times New Roman" w:hAnsi="Times New Roman"/>
      <w:sz w:val="24"/>
      <w:u w:val="single"/>
    </w:rPr>
  </w:style>
  <w:style w:type="paragraph" w:styleId="Heading8">
    <w:name w:val="heading 8"/>
    <w:basedOn w:val="Normal"/>
    <w:next w:val="Normal"/>
    <w:qFormat/>
    <w:rsid w:val="007F307B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7F307B"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7F307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7F307B"/>
    <w:pPr>
      <w:spacing w:after="220" w:line="240" w:lineRule="atLeast"/>
    </w:pPr>
  </w:style>
  <w:style w:type="paragraph" w:customStyle="1" w:styleId="HeaderBase">
    <w:name w:val="Header Base"/>
    <w:basedOn w:val="Normal"/>
    <w:rsid w:val="007F307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7F307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7F307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7F307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7F307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7F307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7F307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7F307B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7F307B"/>
    <w:pPr>
      <w:keepNext/>
    </w:pPr>
  </w:style>
  <w:style w:type="paragraph" w:customStyle="1" w:styleId="CityState">
    <w:name w:val="City/State"/>
    <w:basedOn w:val="BodyText"/>
    <w:next w:val="BodyText"/>
    <w:rsid w:val="007F307B"/>
    <w:pPr>
      <w:keepNext/>
    </w:pPr>
  </w:style>
  <w:style w:type="paragraph" w:customStyle="1" w:styleId="Institution">
    <w:name w:val="Institution"/>
    <w:basedOn w:val="Normal"/>
    <w:next w:val="Achievement"/>
    <w:rsid w:val="007F307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7F307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7F307B"/>
  </w:style>
  <w:style w:type="paragraph" w:styleId="Footer">
    <w:name w:val="footer"/>
    <w:basedOn w:val="HeaderBase"/>
    <w:rsid w:val="007F307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7F307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7F307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7F307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7F307B"/>
    <w:rPr>
      <w:sz w:val="24"/>
    </w:rPr>
  </w:style>
  <w:style w:type="character" w:styleId="Emphasis">
    <w:name w:val="Emphasis"/>
    <w:qFormat/>
    <w:rsid w:val="007F307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7F307B"/>
    <w:pPr>
      <w:ind w:left="720"/>
    </w:pPr>
  </w:style>
  <w:style w:type="character" w:customStyle="1" w:styleId="Job">
    <w:name w:val="Job"/>
    <w:basedOn w:val="DefaultParagraphFont"/>
    <w:rsid w:val="007F307B"/>
  </w:style>
  <w:style w:type="paragraph" w:customStyle="1" w:styleId="PersonalData">
    <w:name w:val="Personal Data"/>
    <w:basedOn w:val="BodyText"/>
    <w:rsid w:val="007F307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7F307B"/>
    <w:pPr>
      <w:spacing w:before="60"/>
    </w:pPr>
  </w:style>
  <w:style w:type="paragraph" w:customStyle="1" w:styleId="NoTitle">
    <w:name w:val="No Title"/>
    <w:basedOn w:val="SectionTitle"/>
    <w:rsid w:val="007F307B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7F307B"/>
    <w:pPr>
      <w:spacing w:before="220"/>
      <w:ind w:left="245" w:hanging="245"/>
    </w:pPr>
  </w:style>
  <w:style w:type="character" w:styleId="Hyperlink">
    <w:name w:val="Hyperlink"/>
    <w:basedOn w:val="DefaultParagraphFont"/>
    <w:rsid w:val="007F307B"/>
    <w:rPr>
      <w:color w:val="0000FF"/>
      <w:u w:val="single"/>
    </w:rPr>
  </w:style>
  <w:style w:type="character" w:styleId="FollowedHyperlink">
    <w:name w:val="FollowedHyperlink"/>
    <w:basedOn w:val="DefaultParagraphFont"/>
    <w:rsid w:val="007F307B"/>
    <w:rPr>
      <w:color w:val="800080"/>
      <w:u w:val="single"/>
    </w:rPr>
  </w:style>
  <w:style w:type="paragraph" w:styleId="Title">
    <w:name w:val="Title"/>
    <w:basedOn w:val="Normal"/>
    <w:qFormat/>
    <w:rsid w:val="007F307B"/>
    <w:pPr>
      <w:jc w:val="center"/>
    </w:pPr>
    <w:rPr>
      <w:rFonts w:ascii="Times New Roman" w:hAnsi="Times New Roman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D87273"/>
    <w:pPr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D87273"/>
    <w:rPr>
      <w:b/>
      <w:bCs/>
      <w:sz w:val="28"/>
      <w:szCs w:val="24"/>
    </w:rPr>
  </w:style>
  <w:style w:type="paragraph" w:styleId="BodyText3">
    <w:name w:val="Body Text 3"/>
    <w:basedOn w:val="Normal"/>
    <w:link w:val="BodyText3Char"/>
    <w:rsid w:val="00D87273"/>
    <w:pPr>
      <w:spacing w:after="120"/>
      <w:jc w:val="left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872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7199D"/>
    <w:rPr>
      <w:rFonts w:ascii="Garamond" w:hAnsi="Garamon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***</dc:creator>
  <cp:lastModifiedBy>dell</cp:lastModifiedBy>
  <cp:revision>2</cp:revision>
  <cp:lastPrinted>2012-01-15T21:02:00Z</cp:lastPrinted>
  <dcterms:created xsi:type="dcterms:W3CDTF">2015-11-03T09:47:00Z</dcterms:created>
  <dcterms:modified xsi:type="dcterms:W3CDTF">2015-11-03T09:47:00Z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